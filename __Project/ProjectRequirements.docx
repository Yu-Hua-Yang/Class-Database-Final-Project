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178533"/>
        <w:placeholder>
          <w:docPart w:val="774B6CB0D70249C9B7FA94E405037346"/>
        </w:placeholder>
        <w:text/>
      </w:sdtPr>
      <w:sdtEndPr/>
      <w:sdtContent>
        <w:p w14:paraId="47E036D3" w14:textId="1E63EEE9" w:rsidR="00B6591A" w:rsidRDefault="006574A7" w:rsidP="00035817">
          <w:pPr>
            <w:pStyle w:val="Title"/>
          </w:pPr>
          <w:r>
            <w:t xml:space="preserve">Designing a database for course lists and competencies </w:t>
          </w:r>
        </w:p>
      </w:sdtContent>
    </w:sdt>
    <w:p w14:paraId="0DD65E63" w14:textId="4F87CAD1" w:rsidR="006574A7" w:rsidRDefault="006574A7" w:rsidP="006574A7">
      <w:pPr>
        <w:pStyle w:val="Subtitle"/>
      </w:pPr>
      <w:r>
        <w:t>Group Project</w:t>
      </w:r>
    </w:p>
    <w:p w14:paraId="39E51E03" w14:textId="555F4BD5" w:rsidR="006574A7" w:rsidRDefault="006574A7" w:rsidP="006574A7">
      <w:r>
        <w:t xml:space="preserve">Students will work in groups of 3 to </w:t>
      </w:r>
      <w:r>
        <w:t>design and develop a database and its associated Java application</w:t>
      </w:r>
      <w:r w:rsidR="00490EC5">
        <w:rPr>
          <w:rStyle w:val="FootnoteReference"/>
        </w:rPr>
        <w:footnoteReference w:id="1"/>
      </w:r>
      <w:r>
        <w:t>. The source code must be tracked in a private GitLab repo shared with the instructor. The project must meet the requirements outlined below.</w:t>
      </w:r>
    </w:p>
    <w:p w14:paraId="7FA41CEE" w14:textId="57811383" w:rsidR="00035817" w:rsidRDefault="006574A7" w:rsidP="00035817">
      <w:pPr>
        <w:pStyle w:val="Heading1"/>
      </w:pPr>
      <w:bookmarkStart w:id="0" w:name="_Toc104536078"/>
      <w:r>
        <w:t xml:space="preserve">Learning </w:t>
      </w:r>
      <w:r w:rsidR="00035817">
        <w:t>Objectives</w:t>
      </w:r>
      <w:bookmarkEnd w:id="0"/>
    </w:p>
    <w:p w14:paraId="55F6E652" w14:textId="30A37F2D" w:rsidR="00035817" w:rsidRDefault="006574A7" w:rsidP="006574A7">
      <w:pPr>
        <w:pStyle w:val="ListParagraph"/>
        <w:numPr>
          <w:ilvl w:val="0"/>
          <w:numId w:val="2"/>
        </w:numPr>
      </w:pPr>
      <w:r>
        <w:t>Analyze and design a relational database from the given problem.</w:t>
      </w:r>
    </w:p>
    <w:p w14:paraId="0B52A7C9" w14:textId="3E7138B9" w:rsidR="006574A7" w:rsidRDefault="006574A7" w:rsidP="006574A7">
      <w:pPr>
        <w:pStyle w:val="ListParagraph"/>
        <w:numPr>
          <w:ilvl w:val="0"/>
          <w:numId w:val="2"/>
        </w:numPr>
      </w:pPr>
      <w:r>
        <w:t>Use normalization and ERDs to communicate database design</w:t>
      </w:r>
    </w:p>
    <w:p w14:paraId="1899EDD2" w14:textId="43715876" w:rsidR="006574A7" w:rsidRDefault="006574A7" w:rsidP="006574A7">
      <w:pPr>
        <w:pStyle w:val="ListParagraph"/>
        <w:numPr>
          <w:ilvl w:val="0"/>
          <w:numId w:val="2"/>
        </w:numPr>
      </w:pPr>
      <w:r>
        <w:t>Create PL/SQL packages and programs to support an application.</w:t>
      </w:r>
    </w:p>
    <w:p w14:paraId="6E5B7A43" w14:textId="70A6B696" w:rsidR="006574A7" w:rsidRDefault="006574A7" w:rsidP="006574A7">
      <w:pPr>
        <w:pStyle w:val="ListParagraph"/>
        <w:numPr>
          <w:ilvl w:val="0"/>
          <w:numId w:val="2"/>
        </w:numPr>
      </w:pPr>
      <w:r>
        <w:t>Create a user facing Java application that allows the user to interact with the database.</w:t>
      </w:r>
    </w:p>
    <w:p w14:paraId="46B79EEA" w14:textId="7B4D2A10" w:rsidR="006574A7" w:rsidRDefault="006574A7" w:rsidP="006574A7">
      <w:pPr>
        <w:pStyle w:val="ListParagraph"/>
        <w:numPr>
          <w:ilvl w:val="0"/>
          <w:numId w:val="2"/>
        </w:numPr>
      </w:pPr>
      <w:r>
        <w:t>Work in teams to implement a database and application.</w:t>
      </w:r>
    </w:p>
    <w:sdt>
      <w:sdtPr>
        <w:id w:val="-17353044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0F0548" w14:textId="59A28EB2" w:rsidR="00AC7DB9" w:rsidRDefault="00AC7DB9">
          <w:pPr>
            <w:pStyle w:val="TOCHeading"/>
          </w:pPr>
          <w:r>
            <w:t>Contents</w:t>
          </w:r>
        </w:p>
        <w:p w14:paraId="462A9639" w14:textId="49D48D8E" w:rsidR="00AC7DB9" w:rsidRDefault="00AC7DB9">
          <w:pPr>
            <w:pStyle w:val="TOC1"/>
            <w:tabs>
              <w:tab w:val="right" w:leader="dot" w:pos="9350"/>
            </w:tabs>
            <w:rPr>
              <w:noProof/>
            </w:rPr>
          </w:pPr>
          <w:r>
            <w:fldChar w:fldCharType="begin"/>
          </w:r>
          <w:r>
            <w:instrText xml:space="preserve"> TOC \o "1-3" \h \z \u </w:instrText>
          </w:r>
          <w:r>
            <w:fldChar w:fldCharType="separate"/>
          </w:r>
          <w:hyperlink w:anchor="_Toc104536078" w:history="1">
            <w:r w:rsidRPr="005469F8">
              <w:rPr>
                <w:rStyle w:val="Hyperlink"/>
                <w:noProof/>
              </w:rPr>
              <w:t>Learning Objectives</w:t>
            </w:r>
            <w:r>
              <w:rPr>
                <w:noProof/>
                <w:webHidden/>
              </w:rPr>
              <w:tab/>
            </w:r>
            <w:r>
              <w:rPr>
                <w:noProof/>
                <w:webHidden/>
              </w:rPr>
              <w:fldChar w:fldCharType="begin"/>
            </w:r>
            <w:r>
              <w:rPr>
                <w:noProof/>
                <w:webHidden/>
              </w:rPr>
              <w:instrText xml:space="preserve"> PAGEREF _Toc104536078 \h </w:instrText>
            </w:r>
            <w:r>
              <w:rPr>
                <w:noProof/>
                <w:webHidden/>
              </w:rPr>
            </w:r>
            <w:r>
              <w:rPr>
                <w:noProof/>
                <w:webHidden/>
              </w:rPr>
              <w:fldChar w:fldCharType="separate"/>
            </w:r>
            <w:r>
              <w:rPr>
                <w:noProof/>
                <w:webHidden/>
              </w:rPr>
              <w:t>1</w:t>
            </w:r>
            <w:r>
              <w:rPr>
                <w:noProof/>
                <w:webHidden/>
              </w:rPr>
              <w:fldChar w:fldCharType="end"/>
            </w:r>
          </w:hyperlink>
        </w:p>
        <w:p w14:paraId="6AD1D535" w14:textId="5C459723" w:rsidR="00AC7DB9" w:rsidRDefault="00AC7DB9">
          <w:pPr>
            <w:pStyle w:val="TOC1"/>
            <w:tabs>
              <w:tab w:val="right" w:leader="dot" w:pos="9350"/>
            </w:tabs>
            <w:rPr>
              <w:noProof/>
            </w:rPr>
          </w:pPr>
          <w:hyperlink w:anchor="_Toc104536079" w:history="1">
            <w:r w:rsidRPr="005469F8">
              <w:rPr>
                <w:rStyle w:val="Hyperlink"/>
                <w:noProof/>
              </w:rPr>
              <w:t>Project Overview</w:t>
            </w:r>
            <w:r>
              <w:rPr>
                <w:noProof/>
                <w:webHidden/>
              </w:rPr>
              <w:tab/>
            </w:r>
            <w:r>
              <w:rPr>
                <w:noProof/>
                <w:webHidden/>
              </w:rPr>
              <w:fldChar w:fldCharType="begin"/>
            </w:r>
            <w:r>
              <w:rPr>
                <w:noProof/>
                <w:webHidden/>
              </w:rPr>
              <w:instrText xml:space="preserve"> PAGEREF _Toc104536079 \h </w:instrText>
            </w:r>
            <w:r>
              <w:rPr>
                <w:noProof/>
                <w:webHidden/>
              </w:rPr>
            </w:r>
            <w:r>
              <w:rPr>
                <w:noProof/>
                <w:webHidden/>
              </w:rPr>
              <w:fldChar w:fldCharType="separate"/>
            </w:r>
            <w:r>
              <w:rPr>
                <w:noProof/>
                <w:webHidden/>
              </w:rPr>
              <w:t>1</w:t>
            </w:r>
            <w:r>
              <w:rPr>
                <w:noProof/>
                <w:webHidden/>
              </w:rPr>
              <w:fldChar w:fldCharType="end"/>
            </w:r>
          </w:hyperlink>
        </w:p>
        <w:p w14:paraId="0EED3D8E" w14:textId="0E518265" w:rsidR="00AC7DB9" w:rsidRDefault="00AC7DB9">
          <w:pPr>
            <w:pStyle w:val="TOC1"/>
            <w:tabs>
              <w:tab w:val="right" w:leader="dot" w:pos="9350"/>
            </w:tabs>
            <w:rPr>
              <w:noProof/>
            </w:rPr>
          </w:pPr>
          <w:hyperlink w:anchor="_Toc104536080" w:history="1">
            <w:r w:rsidRPr="005469F8">
              <w:rPr>
                <w:rStyle w:val="Hyperlink"/>
                <w:noProof/>
              </w:rPr>
              <w:t>Project Requirements</w:t>
            </w:r>
            <w:r>
              <w:rPr>
                <w:noProof/>
                <w:webHidden/>
              </w:rPr>
              <w:tab/>
            </w:r>
            <w:r>
              <w:rPr>
                <w:noProof/>
                <w:webHidden/>
              </w:rPr>
              <w:fldChar w:fldCharType="begin"/>
            </w:r>
            <w:r>
              <w:rPr>
                <w:noProof/>
                <w:webHidden/>
              </w:rPr>
              <w:instrText xml:space="preserve"> PAGEREF _Toc104536080 \h </w:instrText>
            </w:r>
            <w:r>
              <w:rPr>
                <w:noProof/>
                <w:webHidden/>
              </w:rPr>
            </w:r>
            <w:r>
              <w:rPr>
                <w:noProof/>
                <w:webHidden/>
              </w:rPr>
              <w:fldChar w:fldCharType="separate"/>
            </w:r>
            <w:r>
              <w:rPr>
                <w:noProof/>
                <w:webHidden/>
              </w:rPr>
              <w:t>1</w:t>
            </w:r>
            <w:r>
              <w:rPr>
                <w:noProof/>
                <w:webHidden/>
              </w:rPr>
              <w:fldChar w:fldCharType="end"/>
            </w:r>
          </w:hyperlink>
        </w:p>
        <w:p w14:paraId="3E5F2842" w14:textId="04BE076D" w:rsidR="00AC7DB9" w:rsidRDefault="00AC7DB9">
          <w:pPr>
            <w:pStyle w:val="TOC2"/>
            <w:tabs>
              <w:tab w:val="right" w:leader="dot" w:pos="9350"/>
            </w:tabs>
            <w:rPr>
              <w:noProof/>
            </w:rPr>
          </w:pPr>
          <w:hyperlink w:anchor="_Toc104536081" w:history="1">
            <w:r w:rsidRPr="005469F8">
              <w:rPr>
                <w:rStyle w:val="Hyperlink"/>
                <w:noProof/>
              </w:rPr>
              <w:t>Problem</w:t>
            </w:r>
            <w:r>
              <w:rPr>
                <w:noProof/>
                <w:webHidden/>
              </w:rPr>
              <w:tab/>
            </w:r>
            <w:r>
              <w:rPr>
                <w:noProof/>
                <w:webHidden/>
              </w:rPr>
              <w:fldChar w:fldCharType="begin"/>
            </w:r>
            <w:r>
              <w:rPr>
                <w:noProof/>
                <w:webHidden/>
              </w:rPr>
              <w:instrText xml:space="preserve"> PAGEREF _Toc104536081 \h </w:instrText>
            </w:r>
            <w:r>
              <w:rPr>
                <w:noProof/>
                <w:webHidden/>
              </w:rPr>
            </w:r>
            <w:r>
              <w:rPr>
                <w:noProof/>
                <w:webHidden/>
              </w:rPr>
              <w:fldChar w:fldCharType="separate"/>
            </w:r>
            <w:r>
              <w:rPr>
                <w:noProof/>
                <w:webHidden/>
              </w:rPr>
              <w:t>1</w:t>
            </w:r>
            <w:r>
              <w:rPr>
                <w:noProof/>
                <w:webHidden/>
              </w:rPr>
              <w:fldChar w:fldCharType="end"/>
            </w:r>
          </w:hyperlink>
        </w:p>
        <w:p w14:paraId="6398443E" w14:textId="015DCADC" w:rsidR="00AC7DB9" w:rsidRDefault="00AC7DB9">
          <w:pPr>
            <w:pStyle w:val="TOC3"/>
            <w:tabs>
              <w:tab w:val="right" w:leader="dot" w:pos="9350"/>
            </w:tabs>
            <w:rPr>
              <w:noProof/>
            </w:rPr>
          </w:pPr>
          <w:hyperlink w:anchor="_Toc104536082" w:history="1">
            <w:r w:rsidRPr="005469F8">
              <w:rPr>
                <w:rStyle w:val="Hyperlink"/>
                <w:noProof/>
              </w:rPr>
              <w:t>Courses</w:t>
            </w:r>
            <w:r>
              <w:rPr>
                <w:noProof/>
                <w:webHidden/>
              </w:rPr>
              <w:tab/>
            </w:r>
            <w:r>
              <w:rPr>
                <w:noProof/>
                <w:webHidden/>
              </w:rPr>
              <w:fldChar w:fldCharType="begin"/>
            </w:r>
            <w:r>
              <w:rPr>
                <w:noProof/>
                <w:webHidden/>
              </w:rPr>
              <w:instrText xml:space="preserve"> PAGEREF _Toc104536082 \h </w:instrText>
            </w:r>
            <w:r>
              <w:rPr>
                <w:noProof/>
                <w:webHidden/>
              </w:rPr>
            </w:r>
            <w:r>
              <w:rPr>
                <w:noProof/>
                <w:webHidden/>
              </w:rPr>
              <w:fldChar w:fldCharType="separate"/>
            </w:r>
            <w:r>
              <w:rPr>
                <w:noProof/>
                <w:webHidden/>
              </w:rPr>
              <w:t>1</w:t>
            </w:r>
            <w:r>
              <w:rPr>
                <w:noProof/>
                <w:webHidden/>
              </w:rPr>
              <w:fldChar w:fldCharType="end"/>
            </w:r>
          </w:hyperlink>
        </w:p>
        <w:p w14:paraId="637ED750" w14:textId="4A7DB775" w:rsidR="00AC7DB9" w:rsidRDefault="00AC7DB9">
          <w:pPr>
            <w:pStyle w:val="TOC3"/>
            <w:tabs>
              <w:tab w:val="right" w:leader="dot" w:pos="9350"/>
            </w:tabs>
            <w:rPr>
              <w:noProof/>
            </w:rPr>
          </w:pPr>
          <w:hyperlink w:anchor="_Toc104536083" w:history="1">
            <w:r w:rsidRPr="005469F8">
              <w:rPr>
                <w:rStyle w:val="Hyperlink"/>
                <w:noProof/>
              </w:rPr>
              <w:t>Competencies</w:t>
            </w:r>
            <w:r>
              <w:rPr>
                <w:noProof/>
                <w:webHidden/>
              </w:rPr>
              <w:tab/>
            </w:r>
            <w:r>
              <w:rPr>
                <w:noProof/>
                <w:webHidden/>
              </w:rPr>
              <w:fldChar w:fldCharType="begin"/>
            </w:r>
            <w:r>
              <w:rPr>
                <w:noProof/>
                <w:webHidden/>
              </w:rPr>
              <w:instrText xml:space="preserve"> PAGEREF _Toc104536083 \h </w:instrText>
            </w:r>
            <w:r>
              <w:rPr>
                <w:noProof/>
                <w:webHidden/>
              </w:rPr>
            </w:r>
            <w:r>
              <w:rPr>
                <w:noProof/>
                <w:webHidden/>
              </w:rPr>
              <w:fldChar w:fldCharType="separate"/>
            </w:r>
            <w:r>
              <w:rPr>
                <w:noProof/>
                <w:webHidden/>
              </w:rPr>
              <w:t>2</w:t>
            </w:r>
            <w:r>
              <w:rPr>
                <w:noProof/>
                <w:webHidden/>
              </w:rPr>
              <w:fldChar w:fldCharType="end"/>
            </w:r>
          </w:hyperlink>
        </w:p>
        <w:p w14:paraId="1416FB45" w14:textId="1DA2CD41" w:rsidR="00AC7DB9" w:rsidRDefault="00AC7DB9">
          <w:pPr>
            <w:pStyle w:val="TOC2"/>
            <w:tabs>
              <w:tab w:val="right" w:leader="dot" w:pos="9350"/>
            </w:tabs>
            <w:rPr>
              <w:noProof/>
            </w:rPr>
          </w:pPr>
          <w:hyperlink w:anchor="_Toc104536084" w:history="1">
            <w:r w:rsidRPr="005469F8">
              <w:rPr>
                <w:rStyle w:val="Hyperlink"/>
                <w:noProof/>
              </w:rPr>
              <w:t>Database Requirements</w:t>
            </w:r>
            <w:r>
              <w:rPr>
                <w:noProof/>
                <w:webHidden/>
              </w:rPr>
              <w:tab/>
            </w:r>
            <w:r>
              <w:rPr>
                <w:noProof/>
                <w:webHidden/>
              </w:rPr>
              <w:fldChar w:fldCharType="begin"/>
            </w:r>
            <w:r>
              <w:rPr>
                <w:noProof/>
                <w:webHidden/>
              </w:rPr>
              <w:instrText xml:space="preserve"> PAGEREF _Toc104536084 \h </w:instrText>
            </w:r>
            <w:r>
              <w:rPr>
                <w:noProof/>
                <w:webHidden/>
              </w:rPr>
            </w:r>
            <w:r>
              <w:rPr>
                <w:noProof/>
                <w:webHidden/>
              </w:rPr>
              <w:fldChar w:fldCharType="separate"/>
            </w:r>
            <w:r>
              <w:rPr>
                <w:noProof/>
                <w:webHidden/>
              </w:rPr>
              <w:t>2</w:t>
            </w:r>
            <w:r>
              <w:rPr>
                <w:noProof/>
                <w:webHidden/>
              </w:rPr>
              <w:fldChar w:fldCharType="end"/>
            </w:r>
          </w:hyperlink>
        </w:p>
        <w:p w14:paraId="50B24C6C" w14:textId="4D9BFF77" w:rsidR="00AC7DB9" w:rsidRDefault="00AC7DB9">
          <w:pPr>
            <w:pStyle w:val="TOC3"/>
            <w:tabs>
              <w:tab w:val="right" w:leader="dot" w:pos="9350"/>
            </w:tabs>
            <w:rPr>
              <w:noProof/>
            </w:rPr>
          </w:pPr>
          <w:hyperlink w:anchor="_Toc104536085" w:history="1">
            <w:r w:rsidRPr="005469F8">
              <w:rPr>
                <w:rStyle w:val="Hyperlink"/>
                <w:noProof/>
              </w:rPr>
              <w:t>Technology</w:t>
            </w:r>
            <w:r>
              <w:rPr>
                <w:noProof/>
                <w:webHidden/>
              </w:rPr>
              <w:tab/>
            </w:r>
            <w:r>
              <w:rPr>
                <w:noProof/>
                <w:webHidden/>
              </w:rPr>
              <w:fldChar w:fldCharType="begin"/>
            </w:r>
            <w:r>
              <w:rPr>
                <w:noProof/>
                <w:webHidden/>
              </w:rPr>
              <w:instrText xml:space="preserve"> PAGEREF _Toc104536085 \h </w:instrText>
            </w:r>
            <w:r>
              <w:rPr>
                <w:noProof/>
                <w:webHidden/>
              </w:rPr>
            </w:r>
            <w:r>
              <w:rPr>
                <w:noProof/>
                <w:webHidden/>
              </w:rPr>
              <w:fldChar w:fldCharType="separate"/>
            </w:r>
            <w:r>
              <w:rPr>
                <w:noProof/>
                <w:webHidden/>
              </w:rPr>
              <w:t>2</w:t>
            </w:r>
            <w:r>
              <w:rPr>
                <w:noProof/>
                <w:webHidden/>
              </w:rPr>
              <w:fldChar w:fldCharType="end"/>
            </w:r>
          </w:hyperlink>
        </w:p>
        <w:p w14:paraId="632ABA93" w14:textId="6DBEEE9C" w:rsidR="00AC7DB9" w:rsidRDefault="00AC7DB9">
          <w:pPr>
            <w:pStyle w:val="TOC3"/>
            <w:tabs>
              <w:tab w:val="right" w:leader="dot" w:pos="9350"/>
            </w:tabs>
            <w:rPr>
              <w:noProof/>
            </w:rPr>
          </w:pPr>
          <w:hyperlink w:anchor="_Toc104536086" w:history="1">
            <w:r w:rsidRPr="005469F8">
              <w:rPr>
                <w:rStyle w:val="Hyperlink"/>
                <w:noProof/>
              </w:rPr>
              <w:t>Data</w:t>
            </w:r>
            <w:r>
              <w:rPr>
                <w:noProof/>
                <w:webHidden/>
              </w:rPr>
              <w:tab/>
            </w:r>
            <w:r>
              <w:rPr>
                <w:noProof/>
                <w:webHidden/>
              </w:rPr>
              <w:fldChar w:fldCharType="begin"/>
            </w:r>
            <w:r>
              <w:rPr>
                <w:noProof/>
                <w:webHidden/>
              </w:rPr>
              <w:instrText xml:space="preserve"> PAGEREF _Toc104536086 \h </w:instrText>
            </w:r>
            <w:r>
              <w:rPr>
                <w:noProof/>
                <w:webHidden/>
              </w:rPr>
            </w:r>
            <w:r>
              <w:rPr>
                <w:noProof/>
                <w:webHidden/>
              </w:rPr>
              <w:fldChar w:fldCharType="separate"/>
            </w:r>
            <w:r>
              <w:rPr>
                <w:noProof/>
                <w:webHidden/>
              </w:rPr>
              <w:t>3</w:t>
            </w:r>
            <w:r>
              <w:rPr>
                <w:noProof/>
                <w:webHidden/>
              </w:rPr>
              <w:fldChar w:fldCharType="end"/>
            </w:r>
          </w:hyperlink>
        </w:p>
        <w:p w14:paraId="79449674" w14:textId="664FF1F4" w:rsidR="00AC7DB9" w:rsidRDefault="00AC7DB9">
          <w:pPr>
            <w:pStyle w:val="TOC2"/>
            <w:tabs>
              <w:tab w:val="right" w:leader="dot" w:pos="9350"/>
            </w:tabs>
            <w:rPr>
              <w:noProof/>
            </w:rPr>
          </w:pPr>
          <w:hyperlink w:anchor="_Toc104536087" w:history="1">
            <w:r w:rsidRPr="005469F8">
              <w:rPr>
                <w:rStyle w:val="Hyperlink"/>
                <w:noProof/>
              </w:rPr>
              <w:t>Application Requirements</w:t>
            </w:r>
            <w:r>
              <w:rPr>
                <w:noProof/>
                <w:webHidden/>
              </w:rPr>
              <w:tab/>
            </w:r>
            <w:r>
              <w:rPr>
                <w:noProof/>
                <w:webHidden/>
              </w:rPr>
              <w:fldChar w:fldCharType="begin"/>
            </w:r>
            <w:r>
              <w:rPr>
                <w:noProof/>
                <w:webHidden/>
              </w:rPr>
              <w:instrText xml:space="preserve"> PAGEREF _Toc104536087 \h </w:instrText>
            </w:r>
            <w:r>
              <w:rPr>
                <w:noProof/>
                <w:webHidden/>
              </w:rPr>
            </w:r>
            <w:r>
              <w:rPr>
                <w:noProof/>
                <w:webHidden/>
              </w:rPr>
              <w:fldChar w:fldCharType="separate"/>
            </w:r>
            <w:r>
              <w:rPr>
                <w:noProof/>
                <w:webHidden/>
              </w:rPr>
              <w:t>3</w:t>
            </w:r>
            <w:r>
              <w:rPr>
                <w:noProof/>
                <w:webHidden/>
              </w:rPr>
              <w:fldChar w:fldCharType="end"/>
            </w:r>
          </w:hyperlink>
        </w:p>
        <w:p w14:paraId="574CE669" w14:textId="0B47EC93" w:rsidR="00AC7DB9" w:rsidRDefault="00AC7DB9">
          <w:pPr>
            <w:pStyle w:val="TOC3"/>
            <w:tabs>
              <w:tab w:val="right" w:leader="dot" w:pos="9350"/>
            </w:tabs>
            <w:rPr>
              <w:noProof/>
            </w:rPr>
          </w:pPr>
          <w:hyperlink w:anchor="_Toc104536088" w:history="1">
            <w:r w:rsidRPr="005469F8">
              <w:rPr>
                <w:rStyle w:val="Hyperlink"/>
                <w:noProof/>
              </w:rPr>
              <w:t>Technology</w:t>
            </w:r>
            <w:r>
              <w:rPr>
                <w:noProof/>
                <w:webHidden/>
              </w:rPr>
              <w:tab/>
            </w:r>
            <w:r>
              <w:rPr>
                <w:noProof/>
                <w:webHidden/>
              </w:rPr>
              <w:fldChar w:fldCharType="begin"/>
            </w:r>
            <w:r>
              <w:rPr>
                <w:noProof/>
                <w:webHidden/>
              </w:rPr>
              <w:instrText xml:space="preserve"> PAGEREF _Toc104536088 \h </w:instrText>
            </w:r>
            <w:r>
              <w:rPr>
                <w:noProof/>
                <w:webHidden/>
              </w:rPr>
            </w:r>
            <w:r>
              <w:rPr>
                <w:noProof/>
                <w:webHidden/>
              </w:rPr>
              <w:fldChar w:fldCharType="separate"/>
            </w:r>
            <w:r>
              <w:rPr>
                <w:noProof/>
                <w:webHidden/>
              </w:rPr>
              <w:t>3</w:t>
            </w:r>
            <w:r>
              <w:rPr>
                <w:noProof/>
                <w:webHidden/>
              </w:rPr>
              <w:fldChar w:fldCharType="end"/>
            </w:r>
          </w:hyperlink>
        </w:p>
        <w:p w14:paraId="3C30372A" w14:textId="3733E81F" w:rsidR="00AC7DB9" w:rsidRDefault="00AC7DB9">
          <w:pPr>
            <w:pStyle w:val="TOC1"/>
            <w:tabs>
              <w:tab w:val="right" w:leader="dot" w:pos="9350"/>
            </w:tabs>
            <w:rPr>
              <w:noProof/>
            </w:rPr>
          </w:pPr>
          <w:hyperlink w:anchor="_Toc104536089" w:history="1">
            <w:r w:rsidRPr="005469F8">
              <w:rPr>
                <w:rStyle w:val="Hyperlink"/>
                <w:noProof/>
              </w:rPr>
              <w:t>Deliverable (due November 18</w:t>
            </w:r>
            <w:r w:rsidRPr="005469F8">
              <w:rPr>
                <w:rStyle w:val="Hyperlink"/>
                <w:noProof/>
                <w:vertAlign w:val="superscript"/>
              </w:rPr>
              <w:t>th</w:t>
            </w:r>
            <w:r w:rsidRPr="005469F8">
              <w:rPr>
                <w:rStyle w:val="Hyperlink"/>
                <w:noProof/>
              </w:rPr>
              <w:t>)</w:t>
            </w:r>
            <w:r>
              <w:rPr>
                <w:noProof/>
                <w:webHidden/>
              </w:rPr>
              <w:tab/>
            </w:r>
            <w:r>
              <w:rPr>
                <w:noProof/>
                <w:webHidden/>
              </w:rPr>
              <w:fldChar w:fldCharType="begin"/>
            </w:r>
            <w:r>
              <w:rPr>
                <w:noProof/>
                <w:webHidden/>
              </w:rPr>
              <w:instrText xml:space="preserve"> PAGEREF _Toc104536089 \h </w:instrText>
            </w:r>
            <w:r>
              <w:rPr>
                <w:noProof/>
                <w:webHidden/>
              </w:rPr>
            </w:r>
            <w:r>
              <w:rPr>
                <w:noProof/>
                <w:webHidden/>
              </w:rPr>
              <w:fldChar w:fldCharType="separate"/>
            </w:r>
            <w:r>
              <w:rPr>
                <w:noProof/>
                <w:webHidden/>
              </w:rPr>
              <w:t>3</w:t>
            </w:r>
            <w:r>
              <w:rPr>
                <w:noProof/>
                <w:webHidden/>
              </w:rPr>
              <w:fldChar w:fldCharType="end"/>
            </w:r>
          </w:hyperlink>
        </w:p>
        <w:p w14:paraId="20C12B1D" w14:textId="2BEDC16F" w:rsidR="00AC7DB9" w:rsidRDefault="00AC7DB9">
          <w:pPr>
            <w:pStyle w:val="TOC1"/>
            <w:tabs>
              <w:tab w:val="right" w:leader="dot" w:pos="9350"/>
            </w:tabs>
            <w:rPr>
              <w:noProof/>
            </w:rPr>
          </w:pPr>
          <w:hyperlink w:anchor="_Toc104536090" w:history="1">
            <w:r w:rsidRPr="005469F8">
              <w:rPr>
                <w:rStyle w:val="Hyperlink"/>
                <w:noProof/>
              </w:rPr>
              <w:t>Resources</w:t>
            </w:r>
            <w:r>
              <w:rPr>
                <w:noProof/>
                <w:webHidden/>
              </w:rPr>
              <w:tab/>
            </w:r>
            <w:r>
              <w:rPr>
                <w:noProof/>
                <w:webHidden/>
              </w:rPr>
              <w:fldChar w:fldCharType="begin"/>
            </w:r>
            <w:r>
              <w:rPr>
                <w:noProof/>
                <w:webHidden/>
              </w:rPr>
              <w:instrText xml:space="preserve"> PAGEREF _Toc104536090 \h </w:instrText>
            </w:r>
            <w:r>
              <w:rPr>
                <w:noProof/>
                <w:webHidden/>
              </w:rPr>
            </w:r>
            <w:r>
              <w:rPr>
                <w:noProof/>
                <w:webHidden/>
              </w:rPr>
              <w:fldChar w:fldCharType="separate"/>
            </w:r>
            <w:r>
              <w:rPr>
                <w:noProof/>
                <w:webHidden/>
              </w:rPr>
              <w:t>4</w:t>
            </w:r>
            <w:r>
              <w:rPr>
                <w:noProof/>
                <w:webHidden/>
              </w:rPr>
              <w:fldChar w:fldCharType="end"/>
            </w:r>
          </w:hyperlink>
        </w:p>
        <w:p w14:paraId="584CA136" w14:textId="77777777" w:rsidR="000B55E8" w:rsidRDefault="00AC7DB9" w:rsidP="000B55E8">
          <w:pPr>
            <w:rPr>
              <w:b/>
              <w:bCs/>
              <w:noProof/>
            </w:rPr>
          </w:pPr>
          <w:r>
            <w:rPr>
              <w:b/>
              <w:bCs/>
              <w:noProof/>
            </w:rPr>
            <w:fldChar w:fldCharType="end"/>
          </w:r>
        </w:p>
      </w:sdtContent>
    </w:sdt>
    <w:bookmarkStart w:id="1" w:name="_Toc104536079" w:displacedByCustomXml="prev"/>
    <w:p w14:paraId="62EBA7D1" w14:textId="77777777" w:rsidR="005B70BA" w:rsidRDefault="005B70BA">
      <w:pPr>
        <w:rPr>
          <w:rFonts w:asciiTheme="majorHAnsi" w:eastAsiaTheme="majorEastAsia" w:hAnsiTheme="majorHAnsi" w:cstheme="majorBidi"/>
          <w:color w:val="2F5496" w:themeColor="accent1" w:themeShade="BF"/>
          <w:sz w:val="32"/>
          <w:szCs w:val="32"/>
        </w:rPr>
      </w:pPr>
      <w:r>
        <w:br w:type="page"/>
      </w:r>
    </w:p>
    <w:p w14:paraId="7BEECE66" w14:textId="5AED7699" w:rsidR="00035817" w:rsidRDefault="006574A7" w:rsidP="00035817">
      <w:pPr>
        <w:pStyle w:val="Heading1"/>
      </w:pPr>
      <w:r>
        <w:t>Project Overview</w:t>
      </w:r>
      <w:bookmarkEnd w:id="1"/>
    </w:p>
    <w:p w14:paraId="6C4118C7" w14:textId="50A19AC5" w:rsidR="00773049" w:rsidRDefault="00773049" w:rsidP="00773049">
      <w:r>
        <w:t>The project will consist of</w:t>
      </w:r>
      <w:r w:rsidR="00532E84">
        <w:t xml:space="preserve"> a database designed and implemented on PDBORA19C and a Java application that interacts with </w:t>
      </w:r>
      <w:r w:rsidR="00F4459E">
        <w:t>the</w:t>
      </w:r>
      <w:r w:rsidR="00532E84">
        <w:t xml:space="preserve"> database. </w:t>
      </w:r>
      <w:r w:rsidR="00331A1F">
        <w:t xml:space="preserve">The database will track computer science courses, their pre and co-requisites, and the competencies associated with the course. </w:t>
      </w:r>
      <w:r w:rsidR="00F9588D">
        <w:t xml:space="preserve">Students will be provided with a source dataset to be transformed into a proper database design. A Java application will then be designed to facilitate </w:t>
      </w:r>
      <w:r w:rsidR="0042134B">
        <w:t>creating, reading, updating, and deleting information from the database.</w:t>
      </w:r>
    </w:p>
    <w:p w14:paraId="4911BEBA" w14:textId="77777777" w:rsidR="00AC7DB9" w:rsidRDefault="00AC7DB9" w:rsidP="00AC7DB9">
      <w:pPr>
        <w:pStyle w:val="Heading2"/>
      </w:pPr>
      <w:bookmarkStart w:id="2" w:name="_Toc104536081"/>
      <w:r>
        <w:t>Problem</w:t>
      </w:r>
      <w:bookmarkEnd w:id="2"/>
      <w:r>
        <w:t xml:space="preserve"> </w:t>
      </w:r>
    </w:p>
    <w:p w14:paraId="48CEBD29" w14:textId="77777777" w:rsidR="00AC7DB9" w:rsidRDefault="00AC7DB9" w:rsidP="00AC7DB9">
      <w:r>
        <w:t>To provide better data integrity, the computer science department wants to use a database to keep track of its courses, how they relate to each other, and how ministry competencies are covered by these courses. Today, this information is documented in spreadsheets, on our website, and in pdfs. Your objective is to examine the data, design an appropriate database, using normalization, and create a Java application to facilitate interacting with the data. You will be provided with the data sources and with a brief explanation of what this information means.</w:t>
      </w:r>
    </w:p>
    <w:p w14:paraId="3E3BB4B2" w14:textId="77777777" w:rsidR="00AC7DB9" w:rsidRDefault="00AC7DB9" w:rsidP="00AC7DB9">
      <w:pPr>
        <w:pStyle w:val="Heading3"/>
      </w:pPr>
      <w:bookmarkStart w:id="3" w:name="_Toc104536082"/>
      <w:r>
        <w:t>Courses</w:t>
      </w:r>
      <w:bookmarkEnd w:id="3"/>
    </w:p>
    <w:p w14:paraId="138FF299" w14:textId="77777777" w:rsidR="00AC7DB9" w:rsidRDefault="00AC7DB9" w:rsidP="00AC7DB9">
      <w:r>
        <w:t xml:space="preserve">A program such as computer science, has an associated code and is made up of courses. The courses can either be program specific or be part of general education. Each course has a unique identifier, a name, description, and ponderation. Analyze the courses for 420.B0 Computer science. </w:t>
      </w:r>
    </w:p>
    <w:p w14:paraId="145A9A92" w14:textId="77777777" w:rsidR="00AC7DB9" w:rsidRPr="003158DD" w:rsidRDefault="00AC7DB9" w:rsidP="00AC7DB9">
      <w:r>
        <w:t xml:space="preserve">Some information associated with a course is derived from other information. For example, the total number of hours is the sum of the classroom and lab hours for 15 weeks. However, the total number of credits is also calculated. Classroom, lab, and homework hours over 15 weeks determines the total number of credits per course, where 1 credit is equal to 45 hours. Note, the number of credits can be fractional. For example, a course of 3-2-3 ponderation would be worth 2 </w:t>
      </w:r>
      <w:r w:rsidRPr="003158DD">
        <w:rPr>
          <w:vertAlign w:val="superscript"/>
        </w:rPr>
        <w:t>2/3</w:t>
      </w:r>
      <w:r>
        <w:rPr>
          <w:vertAlign w:val="superscript"/>
        </w:rPr>
        <w:t xml:space="preserve"> </w:t>
      </w:r>
      <w:r>
        <w:t>credits.</w:t>
      </w:r>
    </w:p>
    <w:p w14:paraId="72E89559" w14:textId="77777777" w:rsidR="00AC7DB9" w:rsidRDefault="00AC7DB9" w:rsidP="00AC7DB9">
      <w:r>
        <w:t xml:space="preserve">The list of courses can be found here </w:t>
      </w:r>
      <w:hyperlink r:id="rId8" w:history="1">
        <w:r w:rsidRPr="00C33E23">
          <w:rPr>
            <w:rStyle w:val="Hyperlink"/>
          </w:rPr>
          <w:t>https://www.dawsoncollege.qc.ca/computer-science-technology/course-list/</w:t>
        </w:r>
      </w:hyperlink>
      <w:r>
        <w:t xml:space="preserve"> or in the provided PDF. </w:t>
      </w:r>
    </w:p>
    <w:p w14:paraId="5FB66E04" w14:textId="798CB886" w:rsidR="00AC7DB9" w:rsidRDefault="00AC7DB9" w:rsidP="00AC7DB9">
      <w:r>
        <w:t xml:space="preserve">Courses can also be </w:t>
      </w:r>
      <w:r w:rsidR="00CC1C28">
        <w:t>a part</w:t>
      </w:r>
      <w:r>
        <w:t xml:space="preserve"> of a particular domain. A domain also has a description. The list of domains and their associated courses can be found here </w:t>
      </w:r>
      <w:hyperlink r:id="rId9" w:history="1">
        <w:r w:rsidRPr="00C33E23">
          <w:rPr>
            <w:rStyle w:val="Hyperlink"/>
          </w:rPr>
          <w:t>https://ww</w:t>
        </w:r>
        <w:r w:rsidRPr="00C33E23">
          <w:rPr>
            <w:rStyle w:val="Hyperlink"/>
          </w:rPr>
          <w:t>w</w:t>
        </w:r>
        <w:r w:rsidRPr="00C33E23">
          <w:rPr>
            <w:rStyle w:val="Hyperlink"/>
          </w:rPr>
          <w:t>.dawsoncollege.qc.ca/computer-science-technology/domains/</w:t>
        </w:r>
      </w:hyperlink>
      <w:r>
        <w:t xml:space="preserve"> .</w:t>
      </w:r>
    </w:p>
    <w:p w14:paraId="74A784DD" w14:textId="77777777" w:rsidR="00AC7DB9" w:rsidRDefault="00AC7DB9" w:rsidP="00AC7DB9">
      <w:pPr>
        <w:pStyle w:val="Heading3"/>
      </w:pPr>
      <w:bookmarkStart w:id="4" w:name="_Toc104536083"/>
      <w:r>
        <w:t>Competencies</w:t>
      </w:r>
      <w:bookmarkEnd w:id="4"/>
    </w:p>
    <w:p w14:paraId="59A10453" w14:textId="77777777" w:rsidR="00AC7DB9" w:rsidRDefault="00AC7DB9" w:rsidP="00AC7DB9">
      <w:r>
        <w:t xml:space="preserve">To ensure courses have consistent content and are of high quality, courses are designed to meet certain competencies as described by the Ministry of Education. </w:t>
      </w:r>
    </w:p>
    <w:p w14:paraId="112FCFAD" w14:textId="77777777" w:rsidR="00AC7DB9" w:rsidRDefault="00AC7DB9" w:rsidP="00AC7DB9">
      <w:r>
        <w:t xml:space="preserve">Each competency has a statement and some goals to be achieved. Competencies are made up of elements. Each element has a title, some criteria, and an order of where it appears in the competency. For more information on how competencies work, look at the Program Specific Component of the </w:t>
      </w:r>
      <w:r w:rsidRPr="00034398">
        <w:t>PE01ComputerScienceTech-420B0-2018</w:t>
      </w:r>
      <w:r>
        <w:t xml:space="preserve">.pdf. This documents all the competencies of the 420.B0 program. Additionally, a glossary of these terms can be found in the Additional Information section of </w:t>
      </w:r>
      <w:r w:rsidRPr="00034398">
        <w:t>PE01ComputerScienceTech-420B0-2018</w:t>
      </w:r>
      <w:r>
        <w:t>.pdf.</w:t>
      </w:r>
    </w:p>
    <w:p w14:paraId="2EF1F4BD" w14:textId="77777777" w:rsidR="005B70BA" w:rsidRDefault="005B70BA">
      <w:r>
        <w:br w:type="page"/>
      </w:r>
    </w:p>
    <w:p w14:paraId="723EEC6C" w14:textId="672FC6FE" w:rsidR="00AC7DB9" w:rsidRDefault="00AC7DB9" w:rsidP="00AC7DB9">
      <w:r>
        <w:t xml:space="preserve">There are many rules around competencies and how they are implemented in each program. The computer science department uses the </w:t>
      </w:r>
      <w:proofErr w:type="spellStart"/>
      <w:r>
        <w:t>FinalGrid.xslx</w:t>
      </w:r>
      <w:proofErr w:type="spellEnd"/>
      <w:r>
        <w:t xml:space="preserve"> spreadsheet to keep track of what course teaches which competency. More importantly, the program must keep track of which element of the competency is being taught by a given course. Additionally, the number of hours associated with each competency must be tracked. </w:t>
      </w:r>
      <w:r w:rsidR="00636F39">
        <w:t>Finally</w:t>
      </w:r>
      <w:r w:rsidR="00B75BD7">
        <w:t>,</w:t>
      </w:r>
      <w:r w:rsidR="00636F39">
        <w:t xml:space="preserve"> some courses indicate if a competency is terminal</w:t>
      </w:r>
      <w:r w:rsidR="00B75BD7">
        <w:t>, where a competency can terminate only once for the entire program.</w:t>
      </w:r>
    </w:p>
    <w:p w14:paraId="7300DD7F" w14:textId="617F25E2" w:rsidR="00AC7DB9" w:rsidRDefault="00AC7DB9" w:rsidP="00AC7DB9">
      <w:r>
        <w:t>For example, a course does not need to cover all elements of a given competency. However, if a competency is included, all elements of the competency must be covered across the program. Additionally, a course cannot mix general competencies with specific competencies.</w:t>
      </w:r>
      <w:r w:rsidR="00B75BD7">
        <w:t xml:space="preserve"> Finally, a course might </w:t>
      </w:r>
      <w:r w:rsidR="00C821DF">
        <w:t>terminate a given competency.</w:t>
      </w:r>
    </w:p>
    <w:p w14:paraId="7BFB77CD" w14:textId="4A010EE9" w:rsidR="00836524" w:rsidRDefault="006574A7" w:rsidP="00AC7DB9">
      <w:pPr>
        <w:pStyle w:val="Heading1"/>
      </w:pPr>
      <w:bookmarkStart w:id="5" w:name="_Toc104536080"/>
      <w:r>
        <w:t>Project Requirements</w:t>
      </w:r>
      <w:bookmarkEnd w:id="5"/>
    </w:p>
    <w:p w14:paraId="35D4205D" w14:textId="77777777" w:rsidR="004A3566" w:rsidRDefault="004A3566" w:rsidP="004A3566">
      <w:pPr>
        <w:pStyle w:val="Heading2"/>
      </w:pPr>
      <w:bookmarkStart w:id="6" w:name="_Toc104536084"/>
      <w:r>
        <w:t>Database Requirements</w:t>
      </w:r>
      <w:bookmarkEnd w:id="6"/>
    </w:p>
    <w:p w14:paraId="25EA4D87" w14:textId="77777777" w:rsidR="004A3566" w:rsidRDefault="004A3566" w:rsidP="004A3566">
      <w:pPr>
        <w:pStyle w:val="Heading3"/>
      </w:pPr>
      <w:bookmarkStart w:id="7" w:name="_Toc104536085"/>
      <w:r>
        <w:t>Technology</w:t>
      </w:r>
      <w:bookmarkEnd w:id="7"/>
    </w:p>
    <w:p w14:paraId="28AD014C" w14:textId="0F692239" w:rsidR="004A3566" w:rsidRDefault="004A3566" w:rsidP="004A3566">
      <w:pPr>
        <w:pStyle w:val="ListParagraph"/>
        <w:numPr>
          <w:ilvl w:val="0"/>
          <w:numId w:val="3"/>
        </w:numPr>
      </w:pPr>
      <w:r>
        <w:t>The database must be developed using PL/SQL and be runnable on PDBORA19C.</w:t>
      </w:r>
    </w:p>
    <w:p w14:paraId="4F52AA8A" w14:textId="17F776EA" w:rsidR="0064370C" w:rsidRPr="00B35A29" w:rsidRDefault="0064370C" w:rsidP="004A3566">
      <w:pPr>
        <w:pStyle w:val="ListParagraph"/>
        <w:numPr>
          <w:ilvl w:val="0"/>
          <w:numId w:val="3"/>
        </w:numPr>
      </w:pPr>
      <w:r>
        <w:t>The database must be designed in a fully normalized way, avoiding issues</w:t>
      </w:r>
      <w:r w:rsidR="00D639EF">
        <w:t xml:space="preserve"> related to data anomalies</w:t>
      </w:r>
    </w:p>
    <w:p w14:paraId="10177E81" w14:textId="77777777" w:rsidR="004A3566" w:rsidRDefault="004A3566" w:rsidP="004A3566">
      <w:pPr>
        <w:pStyle w:val="ListParagraph"/>
        <w:numPr>
          <w:ilvl w:val="0"/>
          <w:numId w:val="3"/>
        </w:numPr>
      </w:pPr>
      <w:r>
        <w:t>The subprograms should be logically grouped into one or more packages.</w:t>
      </w:r>
    </w:p>
    <w:p w14:paraId="705CCFAF" w14:textId="77777777" w:rsidR="004A3566" w:rsidRDefault="004A3566" w:rsidP="004A3566">
      <w:pPr>
        <w:pStyle w:val="ListParagraph"/>
        <w:numPr>
          <w:ilvl w:val="0"/>
          <w:numId w:val="3"/>
        </w:numPr>
      </w:pPr>
      <w:r>
        <w:t>There must be an installation subprogram that initializes the database.</w:t>
      </w:r>
    </w:p>
    <w:p w14:paraId="33986EF3" w14:textId="77777777" w:rsidR="004A3566" w:rsidRDefault="004A3566" w:rsidP="004A3566">
      <w:pPr>
        <w:pStyle w:val="ListParagraph"/>
        <w:numPr>
          <w:ilvl w:val="0"/>
          <w:numId w:val="3"/>
        </w:numPr>
      </w:pPr>
      <w:r>
        <w:t>There must be an uninstall subprogram that removes the database.</w:t>
      </w:r>
    </w:p>
    <w:p w14:paraId="79E53C36" w14:textId="31D180CD" w:rsidR="004A3566" w:rsidRDefault="004A3566" w:rsidP="004A3566">
      <w:pPr>
        <w:pStyle w:val="ListParagraph"/>
        <w:numPr>
          <w:ilvl w:val="0"/>
          <w:numId w:val="3"/>
        </w:numPr>
      </w:pPr>
      <w:r>
        <w:t>PL/SQL subprograms should be documented (commented) in a way equivalent to Javadoc</w:t>
      </w:r>
    </w:p>
    <w:p w14:paraId="4D470B91" w14:textId="622854A2" w:rsidR="00F67CD9" w:rsidRDefault="00F67CD9" w:rsidP="00F67CD9">
      <w:pPr>
        <w:pStyle w:val="Heading3"/>
      </w:pPr>
      <w:r>
        <w:t>Features</w:t>
      </w:r>
    </w:p>
    <w:p w14:paraId="15F9F3FC" w14:textId="3EF24A07" w:rsidR="000B55E8" w:rsidRDefault="000B55E8" w:rsidP="00F67CD9">
      <w:pPr>
        <w:pStyle w:val="ListParagraph"/>
        <w:numPr>
          <w:ilvl w:val="0"/>
          <w:numId w:val="3"/>
        </w:numPr>
      </w:pPr>
      <w:r>
        <w:t>P</w:t>
      </w:r>
      <w:r w:rsidR="00E70744">
        <w:t>rocedures to interact with the database</w:t>
      </w:r>
    </w:p>
    <w:p w14:paraId="700EBEB7" w14:textId="65BBAF56" w:rsidR="00E70744" w:rsidRDefault="00E4379F" w:rsidP="00E70744">
      <w:pPr>
        <w:pStyle w:val="ListParagraph"/>
        <w:numPr>
          <w:ilvl w:val="1"/>
          <w:numId w:val="3"/>
        </w:numPr>
      </w:pPr>
      <w:r>
        <w:t>Procedures must be designed to allow the application to interact with the database. The application must NOT be able to modify, select, or manipulate tables directly</w:t>
      </w:r>
    </w:p>
    <w:p w14:paraId="6C425852" w14:textId="4298DE39" w:rsidR="000D4E20" w:rsidRDefault="000D4E20" w:rsidP="000D4E20">
      <w:pPr>
        <w:pStyle w:val="ListParagraph"/>
        <w:numPr>
          <w:ilvl w:val="0"/>
          <w:numId w:val="3"/>
        </w:numPr>
      </w:pPr>
      <w:r>
        <w:t>Functions to compute derived data and perform validation</w:t>
      </w:r>
    </w:p>
    <w:p w14:paraId="7D920A65" w14:textId="19C6F8C1" w:rsidR="000D4E20" w:rsidRDefault="000D4E20" w:rsidP="000D4E20">
      <w:pPr>
        <w:pStyle w:val="ListParagraph"/>
        <w:numPr>
          <w:ilvl w:val="1"/>
          <w:numId w:val="3"/>
        </w:numPr>
      </w:pPr>
      <w:r>
        <w:t>Functions must be designed to return information to the applications interacting with the database. These functions should compute the derived values can contain the business logic.</w:t>
      </w:r>
    </w:p>
    <w:p w14:paraId="0347AFF8" w14:textId="0ED17ECB" w:rsidR="00F67CD9" w:rsidRDefault="00F67CD9" w:rsidP="00F67CD9">
      <w:pPr>
        <w:pStyle w:val="ListParagraph"/>
        <w:numPr>
          <w:ilvl w:val="0"/>
          <w:numId w:val="3"/>
        </w:numPr>
      </w:pPr>
      <w:r>
        <w:t>Record user activity for auditing purposes</w:t>
      </w:r>
    </w:p>
    <w:p w14:paraId="4043C775" w14:textId="707DF2F1" w:rsidR="00F67CD9" w:rsidRPr="00F67CD9" w:rsidRDefault="00E6720B" w:rsidP="00F67CD9">
      <w:pPr>
        <w:pStyle w:val="ListParagraph"/>
        <w:numPr>
          <w:ilvl w:val="1"/>
          <w:numId w:val="3"/>
        </w:numPr>
      </w:pPr>
      <w:r>
        <w:t>To</w:t>
      </w:r>
      <w:r w:rsidR="00F67CD9">
        <w:t xml:space="preserve"> ensure data integrity</w:t>
      </w:r>
      <w:r w:rsidR="00F67CD9">
        <w:t xml:space="preserve">, </w:t>
      </w:r>
      <w:r w:rsidR="00132344">
        <w:t xml:space="preserve">modifications to tables </w:t>
      </w:r>
      <w:r w:rsidR="006565C1">
        <w:t>must be tracked</w:t>
      </w:r>
    </w:p>
    <w:p w14:paraId="6095B22D" w14:textId="2F7A68A5" w:rsidR="00513D22" w:rsidRDefault="00513D22" w:rsidP="00513D22">
      <w:pPr>
        <w:pStyle w:val="Heading3"/>
      </w:pPr>
      <w:bookmarkStart w:id="8" w:name="_Toc104536086"/>
      <w:r>
        <w:t>Data</w:t>
      </w:r>
      <w:bookmarkEnd w:id="8"/>
    </w:p>
    <w:p w14:paraId="060D5F15" w14:textId="2AEECAA5" w:rsidR="00513D22" w:rsidRPr="00513D22" w:rsidRDefault="00295AFF" w:rsidP="00295AFF">
      <w:r>
        <w:t xml:space="preserve">The database must come with some information already entered. </w:t>
      </w:r>
      <w:r w:rsidR="00BE712B">
        <w:t xml:space="preserve">Sufficient data should be present in the database to ensure that all features can be tested. However, it is not required to enter every course, competency, and element in the database. </w:t>
      </w:r>
    </w:p>
    <w:p w14:paraId="4A5B672C" w14:textId="77777777" w:rsidR="005B70BA" w:rsidRDefault="005B70BA">
      <w:pPr>
        <w:rPr>
          <w:rFonts w:asciiTheme="majorHAnsi" w:eastAsiaTheme="majorEastAsia" w:hAnsiTheme="majorHAnsi" w:cstheme="majorBidi"/>
          <w:color w:val="2F5496" w:themeColor="accent1" w:themeShade="BF"/>
          <w:sz w:val="26"/>
          <w:szCs w:val="26"/>
        </w:rPr>
      </w:pPr>
      <w:bookmarkStart w:id="9" w:name="_Toc104536087"/>
      <w:r>
        <w:br w:type="page"/>
      </w:r>
    </w:p>
    <w:p w14:paraId="515E0FD0" w14:textId="0591EDC6" w:rsidR="00432508" w:rsidRDefault="00432508" w:rsidP="00432508">
      <w:pPr>
        <w:pStyle w:val="Heading2"/>
      </w:pPr>
      <w:r>
        <w:t>Application Requirements</w:t>
      </w:r>
      <w:bookmarkEnd w:id="9"/>
    </w:p>
    <w:p w14:paraId="20916F30" w14:textId="77777777" w:rsidR="00432508" w:rsidRDefault="00432508" w:rsidP="00432508">
      <w:pPr>
        <w:pStyle w:val="Heading3"/>
      </w:pPr>
      <w:bookmarkStart w:id="10" w:name="_Toc104536088"/>
      <w:r>
        <w:t>Technology</w:t>
      </w:r>
      <w:bookmarkEnd w:id="10"/>
    </w:p>
    <w:p w14:paraId="06634900" w14:textId="77777777" w:rsidR="00432508" w:rsidRDefault="00432508" w:rsidP="00432508">
      <w:pPr>
        <w:pStyle w:val="ListParagraph"/>
        <w:numPr>
          <w:ilvl w:val="0"/>
          <w:numId w:val="3"/>
        </w:numPr>
      </w:pPr>
      <w:r>
        <w:t>The client application must be developed using the version of Java used in your programming courses.</w:t>
      </w:r>
    </w:p>
    <w:p w14:paraId="29F44032" w14:textId="77777777" w:rsidR="00432508" w:rsidRDefault="00432508" w:rsidP="00432508">
      <w:pPr>
        <w:pStyle w:val="ListParagraph"/>
        <w:numPr>
          <w:ilvl w:val="0"/>
          <w:numId w:val="3"/>
        </w:numPr>
      </w:pPr>
      <w:r>
        <w:t xml:space="preserve">The client application must connect and interact with the Database using JDBC (the </w:t>
      </w:r>
      <w:proofErr w:type="spellStart"/>
      <w:r>
        <w:t>java.sql</w:t>
      </w:r>
      <w:proofErr w:type="spellEnd"/>
      <w:r>
        <w:t xml:space="preserve"> package) provided in Java.</w:t>
      </w:r>
    </w:p>
    <w:p w14:paraId="1A4F84AD" w14:textId="77777777" w:rsidR="00432508" w:rsidRPr="00B35A29" w:rsidRDefault="00432508" w:rsidP="00432508">
      <w:pPr>
        <w:pStyle w:val="ListParagraph"/>
        <w:numPr>
          <w:ilvl w:val="0"/>
          <w:numId w:val="3"/>
        </w:numPr>
      </w:pPr>
      <w:r>
        <w:t>The application must be implemented using separation of concerns.</w:t>
      </w:r>
    </w:p>
    <w:p w14:paraId="77A19166" w14:textId="51D507F0" w:rsidR="00432508" w:rsidRDefault="00432508" w:rsidP="00432508">
      <w:pPr>
        <w:pStyle w:val="ListParagraph"/>
        <w:numPr>
          <w:ilvl w:val="0"/>
          <w:numId w:val="3"/>
        </w:numPr>
      </w:pPr>
      <w:r>
        <w:t xml:space="preserve">A </w:t>
      </w:r>
      <w:r w:rsidR="00FD02C3">
        <w:t xml:space="preserve">private </w:t>
      </w:r>
      <w:r>
        <w:t>GIT repository must be used for source code management.</w:t>
      </w:r>
    </w:p>
    <w:p w14:paraId="749E58E0" w14:textId="1C158893" w:rsidR="00FD02C3" w:rsidRDefault="00FD02C3" w:rsidP="00FD02C3">
      <w:pPr>
        <w:pStyle w:val="ListParagraph"/>
        <w:numPr>
          <w:ilvl w:val="1"/>
          <w:numId w:val="3"/>
        </w:numPr>
      </w:pPr>
      <w:r>
        <w:t>The instructor must be added as a maintainer to the repo.</w:t>
      </w:r>
    </w:p>
    <w:p w14:paraId="75798F95" w14:textId="3B684AF9" w:rsidR="00432508" w:rsidRDefault="00432508" w:rsidP="00432508">
      <w:pPr>
        <w:pStyle w:val="ListParagraph"/>
        <w:numPr>
          <w:ilvl w:val="0"/>
          <w:numId w:val="3"/>
        </w:numPr>
      </w:pPr>
      <w:r>
        <w:t>Java classes and methods should be appropriately documented using the standard Javadoc style.</w:t>
      </w:r>
    </w:p>
    <w:p w14:paraId="2B10FFDC" w14:textId="5B353E0B" w:rsidR="00AC7DB9" w:rsidRDefault="00AC7DB9" w:rsidP="00AC7DB9">
      <w:pPr>
        <w:pStyle w:val="Heading3"/>
      </w:pPr>
      <w:r>
        <w:t>Features</w:t>
      </w:r>
    </w:p>
    <w:p w14:paraId="45460440" w14:textId="243970BF" w:rsidR="00AC7DB9" w:rsidRDefault="00AC7DB9" w:rsidP="00B20652">
      <w:pPr>
        <w:ind w:left="360"/>
      </w:pPr>
      <w:r>
        <w:t xml:space="preserve">The application should have an interface for the user (command line or GUI) that provides the </w:t>
      </w:r>
      <w:r w:rsidR="00B20652">
        <w:t>following features:</w:t>
      </w:r>
    </w:p>
    <w:p w14:paraId="2A1DD43B" w14:textId="2C75C1A5" w:rsidR="00AC7DB9" w:rsidRDefault="00AC7DB9" w:rsidP="00B20652">
      <w:pPr>
        <w:pStyle w:val="ListParagraph"/>
        <w:numPr>
          <w:ilvl w:val="0"/>
          <w:numId w:val="3"/>
        </w:numPr>
      </w:pPr>
      <w:r>
        <w:t>Login to the database</w:t>
      </w:r>
    </w:p>
    <w:p w14:paraId="3C92A804" w14:textId="03928695" w:rsidR="00B20652" w:rsidRDefault="00B20652" w:rsidP="00B20652">
      <w:pPr>
        <w:pStyle w:val="ListParagraph"/>
        <w:numPr>
          <w:ilvl w:val="1"/>
          <w:numId w:val="3"/>
        </w:numPr>
      </w:pPr>
      <w:r>
        <w:t xml:space="preserve">Users </w:t>
      </w:r>
      <w:r w:rsidR="00A91C28">
        <w:t>must</w:t>
      </w:r>
      <w:r>
        <w:t xml:space="preserve"> be prompted to provide their username and password</w:t>
      </w:r>
    </w:p>
    <w:p w14:paraId="27BCD62D" w14:textId="77777777" w:rsidR="00FC6467" w:rsidRDefault="00AC7DB9" w:rsidP="00B20652">
      <w:pPr>
        <w:pStyle w:val="ListParagraph"/>
        <w:numPr>
          <w:ilvl w:val="0"/>
          <w:numId w:val="3"/>
        </w:numPr>
      </w:pPr>
      <w:r>
        <w:t>Retrieve and display data from the database</w:t>
      </w:r>
    </w:p>
    <w:p w14:paraId="0DAA6B43" w14:textId="77777777" w:rsidR="00104F2F" w:rsidRDefault="00FC6467" w:rsidP="00FC6467">
      <w:pPr>
        <w:pStyle w:val="ListParagraph"/>
        <w:numPr>
          <w:ilvl w:val="1"/>
          <w:numId w:val="3"/>
        </w:numPr>
      </w:pPr>
      <w:r>
        <w:t>Users should be able to display information related to course</w:t>
      </w:r>
      <w:r w:rsidR="00104F2F">
        <w:t>s and competencies</w:t>
      </w:r>
    </w:p>
    <w:p w14:paraId="6CB55588" w14:textId="75421F14" w:rsidR="00AC7DB9" w:rsidRDefault="00104F2F" w:rsidP="00FC6467">
      <w:pPr>
        <w:pStyle w:val="ListParagraph"/>
        <w:numPr>
          <w:ilvl w:val="1"/>
          <w:numId w:val="3"/>
        </w:numPr>
      </w:pPr>
      <w:r>
        <w:t xml:space="preserve">This information should be presented in a </w:t>
      </w:r>
      <w:r w:rsidR="00A91C28">
        <w:t>user-friendly</w:t>
      </w:r>
      <w:r>
        <w:t xml:space="preserve"> way, i.e., not just a dump of the tables as they appear in</w:t>
      </w:r>
      <w:r w:rsidR="00A91C28">
        <w:t xml:space="preserve"> the DB</w:t>
      </w:r>
    </w:p>
    <w:p w14:paraId="04AF3E47" w14:textId="385682CD" w:rsidR="006565C1" w:rsidRDefault="006565C1" w:rsidP="00FC6467">
      <w:pPr>
        <w:pStyle w:val="ListParagraph"/>
        <w:numPr>
          <w:ilvl w:val="1"/>
          <w:numId w:val="3"/>
        </w:numPr>
      </w:pPr>
      <w:r>
        <w:t xml:space="preserve">This should include derived information, for example the </w:t>
      </w:r>
      <w:r w:rsidR="00AF135E">
        <w:t>total number of hours for a course, or its number of credits, etc.</w:t>
      </w:r>
    </w:p>
    <w:p w14:paraId="793D87A3" w14:textId="77777777" w:rsidR="00A91C28" w:rsidRDefault="00A91C28" w:rsidP="00A91C28">
      <w:pPr>
        <w:pStyle w:val="ListParagraph"/>
        <w:numPr>
          <w:ilvl w:val="0"/>
          <w:numId w:val="3"/>
        </w:numPr>
      </w:pPr>
      <w:r>
        <w:t>Add data to the database</w:t>
      </w:r>
    </w:p>
    <w:p w14:paraId="7AD93119" w14:textId="51323F02" w:rsidR="00A91C28" w:rsidRDefault="00A91C28" w:rsidP="00A91C28">
      <w:pPr>
        <w:pStyle w:val="ListParagraph"/>
        <w:numPr>
          <w:ilvl w:val="1"/>
          <w:numId w:val="3"/>
        </w:numPr>
      </w:pPr>
      <w:r>
        <w:t>Users should be able to enter information related to a new course or competency</w:t>
      </w:r>
    </w:p>
    <w:p w14:paraId="0FA81EC6" w14:textId="7ED60C0D" w:rsidR="00474E23" w:rsidRDefault="00474E23" w:rsidP="00A91C28">
      <w:pPr>
        <w:pStyle w:val="ListParagraph"/>
        <w:numPr>
          <w:ilvl w:val="1"/>
          <w:numId w:val="3"/>
        </w:numPr>
      </w:pPr>
      <w:r>
        <w:t xml:space="preserve">The information should be provided in a </w:t>
      </w:r>
      <w:r w:rsidR="00975D1F">
        <w:t>user-friendly</w:t>
      </w:r>
      <w:r>
        <w:t xml:space="preserve"> way</w:t>
      </w:r>
      <w:r w:rsidR="00975D1F">
        <w:t>, where the user does not need to understand the complexities of how the tables are designed in the DB</w:t>
      </w:r>
    </w:p>
    <w:p w14:paraId="039F2F6E" w14:textId="749953F1" w:rsidR="00AC7DB9" w:rsidRDefault="00AC7DB9" w:rsidP="00B20652">
      <w:pPr>
        <w:pStyle w:val="ListParagraph"/>
        <w:numPr>
          <w:ilvl w:val="0"/>
          <w:numId w:val="3"/>
        </w:numPr>
      </w:pPr>
      <w:r>
        <w:t>Update data</w:t>
      </w:r>
    </w:p>
    <w:p w14:paraId="39364341" w14:textId="0E53AC1C" w:rsidR="00975D1F" w:rsidRDefault="00975D1F" w:rsidP="00975D1F">
      <w:pPr>
        <w:pStyle w:val="ListParagraph"/>
        <w:numPr>
          <w:ilvl w:val="1"/>
          <w:numId w:val="3"/>
        </w:numPr>
      </w:pPr>
      <w:r>
        <w:t>Users should be able to update an existing course or competency</w:t>
      </w:r>
    </w:p>
    <w:p w14:paraId="0CEB4D88" w14:textId="13024A7D" w:rsidR="00AC7DB9" w:rsidRDefault="00AC7DB9" w:rsidP="00B20652">
      <w:pPr>
        <w:pStyle w:val="ListParagraph"/>
        <w:numPr>
          <w:ilvl w:val="0"/>
          <w:numId w:val="3"/>
        </w:numPr>
      </w:pPr>
      <w:r>
        <w:t>Delete data from the database</w:t>
      </w:r>
    </w:p>
    <w:p w14:paraId="59F069E9" w14:textId="2F15CAC8" w:rsidR="00DC4C0C" w:rsidRDefault="00DC4C0C" w:rsidP="00DC4C0C">
      <w:pPr>
        <w:pStyle w:val="ListParagraph"/>
        <w:numPr>
          <w:ilvl w:val="1"/>
          <w:numId w:val="3"/>
        </w:numPr>
      </w:pPr>
      <w:r>
        <w:t>Users should be able to delete an existing course or competency</w:t>
      </w:r>
    </w:p>
    <w:p w14:paraId="72113265" w14:textId="40111E50" w:rsidR="006565C1" w:rsidRDefault="006565C1" w:rsidP="006565C1">
      <w:pPr>
        <w:pStyle w:val="ListParagraph"/>
        <w:numPr>
          <w:ilvl w:val="0"/>
          <w:numId w:val="3"/>
        </w:numPr>
      </w:pPr>
      <w:r>
        <w:t>Validate data</w:t>
      </w:r>
    </w:p>
    <w:p w14:paraId="6BC4BAE0" w14:textId="0DD3F1AA" w:rsidR="006565C1" w:rsidRDefault="00AF135E" w:rsidP="006565C1">
      <w:pPr>
        <w:pStyle w:val="ListParagraph"/>
        <w:numPr>
          <w:ilvl w:val="1"/>
          <w:numId w:val="3"/>
        </w:numPr>
      </w:pPr>
      <w:r>
        <w:t>Users should be able to call a function to validate if courses and competencies follow the rules described above. A list of issues should be reported to the user.</w:t>
      </w:r>
    </w:p>
    <w:p w14:paraId="255090E3" w14:textId="65B94E8E" w:rsidR="006565C1" w:rsidRDefault="006565C1" w:rsidP="006565C1">
      <w:pPr>
        <w:pStyle w:val="ListParagraph"/>
        <w:numPr>
          <w:ilvl w:val="0"/>
          <w:numId w:val="3"/>
        </w:numPr>
      </w:pPr>
      <w:r>
        <w:t>Display audit log</w:t>
      </w:r>
    </w:p>
    <w:p w14:paraId="249A0F34" w14:textId="6AE97643" w:rsidR="00AC7DB9" w:rsidRPr="00AC7DB9" w:rsidRDefault="006565C1" w:rsidP="00AC7DB9">
      <w:pPr>
        <w:pStyle w:val="ListParagraph"/>
        <w:numPr>
          <w:ilvl w:val="1"/>
          <w:numId w:val="3"/>
        </w:numPr>
      </w:pPr>
      <w:r>
        <w:t>Users should be able to display the logs tracking modifications to the tables</w:t>
      </w:r>
    </w:p>
    <w:p w14:paraId="09DFBBAE" w14:textId="77777777" w:rsidR="005B70BA" w:rsidRDefault="005B70BA">
      <w:pPr>
        <w:rPr>
          <w:rFonts w:asciiTheme="majorHAnsi" w:eastAsiaTheme="majorEastAsia" w:hAnsiTheme="majorHAnsi" w:cstheme="majorBidi"/>
          <w:color w:val="2F5496" w:themeColor="accent1" w:themeShade="BF"/>
          <w:sz w:val="32"/>
          <w:szCs w:val="32"/>
        </w:rPr>
      </w:pPr>
      <w:bookmarkStart w:id="11" w:name="_Toc104536089"/>
      <w:r>
        <w:br w:type="page"/>
      </w:r>
    </w:p>
    <w:p w14:paraId="731FB772" w14:textId="2F91DD33" w:rsidR="00B10701" w:rsidRDefault="00B10701" w:rsidP="00B10701">
      <w:pPr>
        <w:pStyle w:val="Heading1"/>
      </w:pPr>
      <w:r>
        <w:t>Deliverable</w:t>
      </w:r>
      <w:r w:rsidR="00A44DE1">
        <w:t xml:space="preserve"> (due November 18</w:t>
      </w:r>
      <w:r w:rsidR="00A44DE1" w:rsidRPr="00A44DE1">
        <w:rPr>
          <w:vertAlign w:val="superscript"/>
        </w:rPr>
        <w:t>th</w:t>
      </w:r>
      <w:r w:rsidR="00A44DE1">
        <w:t>)</w:t>
      </w:r>
      <w:bookmarkEnd w:id="11"/>
    </w:p>
    <w:p w14:paraId="405B054A" w14:textId="7041EB66" w:rsidR="0087231B" w:rsidRDefault="0087231B" w:rsidP="00B10701">
      <w:r>
        <w:t>Submit a zip called GroupProject.zip through Moodle</w:t>
      </w:r>
      <w:r w:rsidR="00F64799">
        <w:t xml:space="preserve"> of your Git repo. The following files must be included in your zip (and your repo).</w:t>
      </w:r>
    </w:p>
    <w:p w14:paraId="683A470F" w14:textId="77777777" w:rsidR="00EC1300" w:rsidRDefault="00F64799" w:rsidP="00F64799">
      <w:pPr>
        <w:pStyle w:val="ListParagraph"/>
        <w:numPr>
          <w:ilvl w:val="0"/>
          <w:numId w:val="3"/>
        </w:numPr>
      </w:pPr>
      <w:r>
        <w:t>Readme.md</w:t>
      </w:r>
      <w:r w:rsidR="001C3062">
        <w:t xml:space="preserve"> </w:t>
      </w:r>
    </w:p>
    <w:p w14:paraId="2BF0AC28" w14:textId="4B180B4C" w:rsidR="00F64799" w:rsidRDefault="00C14625" w:rsidP="00EC1300">
      <w:pPr>
        <w:pStyle w:val="ListParagraph"/>
        <w:numPr>
          <w:ilvl w:val="1"/>
          <w:numId w:val="3"/>
        </w:numPr>
      </w:pPr>
      <w:r>
        <w:t>Include a link to your Gitlab repo</w:t>
      </w:r>
    </w:p>
    <w:p w14:paraId="05456751" w14:textId="3042D3AE" w:rsidR="00EC1300" w:rsidRDefault="00C14625" w:rsidP="00EC1300">
      <w:pPr>
        <w:pStyle w:val="ListParagraph"/>
        <w:numPr>
          <w:ilvl w:val="1"/>
          <w:numId w:val="3"/>
        </w:numPr>
      </w:pPr>
      <w:r>
        <w:t>Ensure all steps to setup the database is well documented</w:t>
      </w:r>
    </w:p>
    <w:p w14:paraId="5C222129" w14:textId="423BB491" w:rsidR="00C14625" w:rsidRDefault="00C14625" w:rsidP="00EC1300">
      <w:pPr>
        <w:pStyle w:val="ListParagraph"/>
        <w:numPr>
          <w:ilvl w:val="1"/>
          <w:numId w:val="3"/>
        </w:numPr>
      </w:pPr>
      <w:r>
        <w:t>Ensure all steps to compile and run the Java application are well documented</w:t>
      </w:r>
    </w:p>
    <w:p w14:paraId="078B040F" w14:textId="7342D902" w:rsidR="00C14625" w:rsidRDefault="00731A27" w:rsidP="00EC1300">
      <w:pPr>
        <w:pStyle w:val="ListParagraph"/>
        <w:numPr>
          <w:ilvl w:val="1"/>
          <w:numId w:val="3"/>
        </w:numPr>
      </w:pPr>
      <w:r>
        <w:t>Ensure names and student ids of group members are listed</w:t>
      </w:r>
    </w:p>
    <w:p w14:paraId="76EFF8D5" w14:textId="26C2C3D6" w:rsidR="00F64799" w:rsidRDefault="001C3062" w:rsidP="001C3062">
      <w:pPr>
        <w:pStyle w:val="ListParagraph"/>
        <w:numPr>
          <w:ilvl w:val="0"/>
          <w:numId w:val="3"/>
        </w:numPr>
      </w:pPr>
      <w:r>
        <w:t>Design.pdf</w:t>
      </w:r>
      <w:r w:rsidR="00695DE5">
        <w:t xml:space="preserve"> containing ERD diagrams describing your final design</w:t>
      </w:r>
    </w:p>
    <w:p w14:paraId="18DFC25C" w14:textId="0E89E5D1" w:rsidR="00695DE5" w:rsidRDefault="00695DE5" w:rsidP="001C3062">
      <w:pPr>
        <w:pStyle w:val="ListParagraph"/>
        <w:numPr>
          <w:ilvl w:val="0"/>
          <w:numId w:val="3"/>
        </w:numPr>
      </w:pPr>
      <w:r>
        <w:t>Source code for the PL/SQL packages</w:t>
      </w:r>
    </w:p>
    <w:p w14:paraId="5B423547" w14:textId="283713EC" w:rsidR="00695DE5" w:rsidRDefault="00EC1300" w:rsidP="00695DE5">
      <w:pPr>
        <w:pStyle w:val="ListParagraph"/>
        <w:numPr>
          <w:ilvl w:val="1"/>
          <w:numId w:val="3"/>
        </w:numPr>
      </w:pPr>
      <w:proofErr w:type="spellStart"/>
      <w:r>
        <w:t>s</w:t>
      </w:r>
      <w:r w:rsidR="00695DE5">
        <w:t>etup.sql</w:t>
      </w:r>
      <w:proofErr w:type="spellEnd"/>
      <w:r w:rsidR="00695DE5">
        <w:t xml:space="preserve"> which setups up the database, creates the appropriate packages etc.</w:t>
      </w:r>
    </w:p>
    <w:p w14:paraId="2C174680" w14:textId="330CA944" w:rsidR="00695DE5" w:rsidRDefault="00EC1300" w:rsidP="00695DE5">
      <w:pPr>
        <w:pStyle w:val="ListParagraph"/>
        <w:numPr>
          <w:ilvl w:val="1"/>
          <w:numId w:val="3"/>
        </w:numPr>
      </w:pPr>
      <w:proofErr w:type="spellStart"/>
      <w:r>
        <w:t>remove.sql</w:t>
      </w:r>
      <w:proofErr w:type="spellEnd"/>
      <w:r>
        <w:t xml:space="preserve"> which removes any tables, types, and packages created by </w:t>
      </w:r>
      <w:proofErr w:type="spellStart"/>
      <w:r>
        <w:t>setup.sql</w:t>
      </w:r>
      <w:proofErr w:type="spellEnd"/>
    </w:p>
    <w:p w14:paraId="07C653AC" w14:textId="01EC8070" w:rsidR="00EC1300" w:rsidRDefault="00EC1300" w:rsidP="00EC1300">
      <w:pPr>
        <w:pStyle w:val="ListParagraph"/>
        <w:numPr>
          <w:ilvl w:val="0"/>
          <w:numId w:val="3"/>
        </w:numPr>
      </w:pPr>
      <w:r>
        <w:t>Source code for the Java application</w:t>
      </w:r>
    </w:p>
    <w:p w14:paraId="6907F066" w14:textId="2459BED9" w:rsidR="00EC1300" w:rsidRDefault="00EC1300" w:rsidP="00EC1300">
      <w:pPr>
        <w:pStyle w:val="ListParagraph"/>
        <w:numPr>
          <w:ilvl w:val="1"/>
          <w:numId w:val="3"/>
        </w:numPr>
      </w:pPr>
      <w:r>
        <w:t>Must include any libs or jars required to run the application</w:t>
      </w:r>
    </w:p>
    <w:p w14:paraId="6CDE0A71" w14:textId="2DFB71A0" w:rsidR="00E11C61" w:rsidRPr="00B10701" w:rsidRDefault="00255DCF" w:rsidP="00B10701">
      <w:r>
        <w:t xml:space="preserve">In addition to the final deliverable described above, lab </w:t>
      </w:r>
      <w:r w:rsidR="006604EB">
        <w:t xml:space="preserve">activities will be provided to assist with the project. All group members will be expected to be able to discuss and demonstrate their progress in the project during class time. </w:t>
      </w:r>
      <w:r w:rsidR="00E11C61">
        <w:t>For due dates of specific deliverables please see Moodle.</w:t>
      </w:r>
    </w:p>
    <w:p w14:paraId="421AFBC4" w14:textId="77777777" w:rsidR="00B10701" w:rsidRDefault="00B10701" w:rsidP="00B10701">
      <w:pPr>
        <w:pStyle w:val="Heading1"/>
      </w:pPr>
      <w:bookmarkStart w:id="12" w:name="_Toc104536090"/>
      <w:r>
        <w:t>Resources</w:t>
      </w:r>
      <w:bookmarkEnd w:id="12"/>
    </w:p>
    <w:p w14:paraId="20395F47" w14:textId="30CF2475" w:rsidR="00B10701" w:rsidRDefault="00407098" w:rsidP="00407098">
      <w:pPr>
        <w:pStyle w:val="ListParagraph"/>
        <w:numPr>
          <w:ilvl w:val="0"/>
          <w:numId w:val="4"/>
        </w:numPr>
      </w:pPr>
      <w:r>
        <w:t xml:space="preserve">Dawson college </w:t>
      </w:r>
      <w:r w:rsidR="00030565">
        <w:t xml:space="preserve">Computer Science 420.B0 </w:t>
      </w:r>
      <w:r>
        <w:t xml:space="preserve">course list: </w:t>
      </w:r>
      <w:hyperlink r:id="rId10" w:history="1">
        <w:r w:rsidRPr="00C33E23">
          <w:rPr>
            <w:rStyle w:val="Hyperlink"/>
          </w:rPr>
          <w:t>https://www.dawsoncollege.qc.ca/computer-science-technology/course-list/</w:t>
        </w:r>
      </w:hyperlink>
      <w:r>
        <w:t xml:space="preserve"> </w:t>
      </w:r>
    </w:p>
    <w:p w14:paraId="471EF16F" w14:textId="3EE4D96C" w:rsidR="00407098" w:rsidRDefault="00030565" w:rsidP="00407098">
      <w:pPr>
        <w:pStyle w:val="ListParagraph"/>
        <w:numPr>
          <w:ilvl w:val="0"/>
          <w:numId w:val="4"/>
        </w:numPr>
      </w:pPr>
      <w:r>
        <w:t xml:space="preserve">Dawson college Computer Science Domains list: </w:t>
      </w:r>
      <w:hyperlink r:id="rId11" w:history="1">
        <w:r w:rsidRPr="00C33E23">
          <w:rPr>
            <w:rStyle w:val="Hyperlink"/>
          </w:rPr>
          <w:t>https://www.dawsoncollege.qc.ca/computer-science-technology/domains/</w:t>
        </w:r>
      </w:hyperlink>
      <w:r>
        <w:t xml:space="preserve"> </w:t>
      </w:r>
    </w:p>
    <w:p w14:paraId="6C75C785" w14:textId="02087B52" w:rsidR="00030565" w:rsidRDefault="00030565" w:rsidP="00407098">
      <w:pPr>
        <w:pStyle w:val="ListParagraph"/>
        <w:numPr>
          <w:ilvl w:val="0"/>
          <w:numId w:val="4"/>
        </w:numPr>
      </w:pPr>
      <w:r>
        <w:t xml:space="preserve">Competency mapping: </w:t>
      </w:r>
      <w:proofErr w:type="spellStart"/>
      <w:r>
        <w:t>FinalGrid.xslx</w:t>
      </w:r>
      <w:proofErr w:type="spellEnd"/>
    </w:p>
    <w:p w14:paraId="1A6FB88E" w14:textId="105BFF58" w:rsidR="00030565" w:rsidRPr="00B10701" w:rsidRDefault="00034398" w:rsidP="00407098">
      <w:pPr>
        <w:pStyle w:val="ListParagraph"/>
        <w:numPr>
          <w:ilvl w:val="0"/>
          <w:numId w:val="4"/>
        </w:numPr>
      </w:pPr>
      <w:r>
        <w:t xml:space="preserve">Competency descriptions: </w:t>
      </w:r>
      <w:r w:rsidRPr="00034398">
        <w:t>PE01ComputerScienceTech-420B0-2018</w:t>
      </w:r>
      <w:r>
        <w:t>.pdf</w:t>
      </w:r>
    </w:p>
    <w:sectPr w:rsidR="00030565" w:rsidRPr="00B1070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6382" w14:textId="77777777" w:rsidR="006574A7" w:rsidRDefault="006574A7" w:rsidP="00035817">
      <w:pPr>
        <w:spacing w:after="0" w:line="240" w:lineRule="auto"/>
      </w:pPr>
      <w:r>
        <w:separator/>
      </w:r>
    </w:p>
  </w:endnote>
  <w:endnote w:type="continuationSeparator" w:id="0">
    <w:p w14:paraId="58977954" w14:textId="77777777" w:rsidR="006574A7" w:rsidRDefault="006574A7" w:rsidP="0003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E85F" w14:textId="77777777" w:rsidR="00035817" w:rsidRDefault="00035817">
    <w:pPr>
      <w:pStyle w:val="Footer"/>
    </w:pPr>
    <w:r>
      <w:t xml:space="preserve">Prepared by: </w:t>
    </w:r>
    <w:sdt>
      <w:sdtPr>
        <w:alias w:val="Author"/>
        <w:tag w:val=""/>
        <w:id w:val="-2133549084"/>
        <w:placeholder>
          <w:docPart w:val="774B6CB0D70249C9B7FA94E405037346"/>
        </w:placeholder>
        <w:dataBinding w:prefixMappings="xmlns:ns0='http://purl.org/dc/elements/1.1/' xmlns:ns1='http://schemas.openxmlformats.org/package/2006/metadata/core-properties' " w:xpath="/ns1:coreProperties[1]/ns0:creator[1]" w:storeItemID="{6C3C8BC8-F283-45AE-878A-BAB7291924A1}"/>
        <w:text/>
      </w:sdtPr>
      <w:sdtEndPr/>
      <w:sdtContent>
        <w:r w:rsidR="006574A7">
          <w:t>Administrator</w:t>
        </w:r>
      </w:sdtContent>
    </w:sdt>
    <w:r>
      <w:tab/>
    </w:r>
    <w:r>
      <w:tab/>
    </w:r>
    <w:r>
      <w:fldChar w:fldCharType="begin"/>
    </w:r>
    <w:r>
      <w:instrText xml:space="preserve"> PAGE   \* MERGEFORMAT </w:instrText>
    </w:r>
    <w:r>
      <w:fldChar w:fldCharType="separate"/>
    </w:r>
    <w:r>
      <w:rPr>
        <w:noProof/>
      </w:rPr>
      <w:t>1</w:t>
    </w:r>
    <w:r>
      <w:fldChar w:fldCharType="end"/>
    </w:r>
    <w:r>
      <w:t>/</w:t>
    </w:r>
    <w:r w:rsidR="005B70BA">
      <w:fldChar w:fldCharType="begin"/>
    </w:r>
    <w:r w:rsidR="005B70BA">
      <w:instrText xml:space="preserve"> NUMPAGES   \* MERGEFORMAT </w:instrText>
    </w:r>
    <w:r w:rsidR="005B70BA">
      <w:fldChar w:fldCharType="separate"/>
    </w:r>
    <w:r>
      <w:rPr>
        <w:noProof/>
      </w:rPr>
      <w:t>1</w:t>
    </w:r>
    <w:r w:rsidR="005B70B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3418" w14:textId="77777777" w:rsidR="006574A7" w:rsidRDefault="006574A7" w:rsidP="00035817">
      <w:pPr>
        <w:spacing w:after="0" w:line="240" w:lineRule="auto"/>
      </w:pPr>
      <w:r>
        <w:separator/>
      </w:r>
    </w:p>
  </w:footnote>
  <w:footnote w:type="continuationSeparator" w:id="0">
    <w:p w14:paraId="46A9A701" w14:textId="77777777" w:rsidR="006574A7" w:rsidRDefault="006574A7" w:rsidP="00035817">
      <w:pPr>
        <w:spacing w:after="0" w:line="240" w:lineRule="auto"/>
      </w:pPr>
      <w:r>
        <w:continuationSeparator/>
      </w:r>
    </w:p>
  </w:footnote>
  <w:footnote w:id="1">
    <w:p w14:paraId="76E1A57E" w14:textId="0C8D0139" w:rsidR="00490EC5" w:rsidRDefault="00490EC5">
      <w:pPr>
        <w:pStyle w:val="FootnoteText"/>
      </w:pPr>
      <w:r>
        <w:rPr>
          <w:rStyle w:val="FootnoteReference"/>
        </w:rPr>
        <w:footnoteRef/>
      </w:r>
      <w:r>
        <w:t xml:space="preserve"> Assignment 7 and Assignment 8 have laid the </w:t>
      </w:r>
      <w:r w:rsidR="00FD02C3">
        <w:t>groundwork</w:t>
      </w:r>
      <w:r>
        <w:t xml:space="preserve"> for the project and students should reuse code, designs, and concepts seen in those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40BE" w14:textId="77777777" w:rsidR="00035817" w:rsidRDefault="00035817">
    <w:pPr>
      <w:pStyle w:val="Header"/>
    </w:pPr>
    <w:r>
      <w:fldChar w:fldCharType="begin"/>
    </w:r>
    <w:r>
      <w:instrText xml:space="preserve"> DATE  \@ "MMMM d, yyyy"  \* MERGEFORMAT </w:instrText>
    </w:r>
    <w:r>
      <w:fldChar w:fldCharType="separate"/>
    </w:r>
    <w:r w:rsidR="006574A7">
      <w:rPr>
        <w:noProof/>
      </w:rPr>
      <w:t>May 26, 2022</w:t>
    </w:r>
    <w:r>
      <w:fldChar w:fldCharType="end"/>
    </w:r>
    <w:r>
      <w:tab/>
      <w:t>Databases II</w:t>
    </w:r>
    <w:r>
      <w:tab/>
      <w:t>420-331-DW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2AE"/>
    <w:multiLevelType w:val="hybridMultilevel"/>
    <w:tmpl w:val="BD00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210BA"/>
    <w:multiLevelType w:val="hybridMultilevel"/>
    <w:tmpl w:val="B6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67415"/>
    <w:multiLevelType w:val="hybridMultilevel"/>
    <w:tmpl w:val="30DCD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20EA5"/>
    <w:multiLevelType w:val="hybridMultilevel"/>
    <w:tmpl w:val="82AA1586"/>
    <w:lvl w:ilvl="0" w:tplc="F7FE4E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573231">
    <w:abstractNumId w:val="0"/>
  </w:num>
  <w:num w:numId="2" w16cid:durableId="1995865319">
    <w:abstractNumId w:val="3"/>
  </w:num>
  <w:num w:numId="3" w16cid:durableId="1150633413">
    <w:abstractNumId w:val="2"/>
  </w:num>
  <w:num w:numId="4" w16cid:durableId="790248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A7"/>
    <w:rsid w:val="00030565"/>
    <w:rsid w:val="00034398"/>
    <w:rsid w:val="00035817"/>
    <w:rsid w:val="00043E96"/>
    <w:rsid w:val="000A3264"/>
    <w:rsid w:val="000B2ED3"/>
    <w:rsid w:val="000B55E8"/>
    <w:rsid w:val="000D4E20"/>
    <w:rsid w:val="000E1C45"/>
    <w:rsid w:val="000E5DB8"/>
    <w:rsid w:val="00104F2F"/>
    <w:rsid w:val="00132344"/>
    <w:rsid w:val="001964DD"/>
    <w:rsid w:val="001C2EBC"/>
    <w:rsid w:val="001C3062"/>
    <w:rsid w:val="00255DCF"/>
    <w:rsid w:val="002704A2"/>
    <w:rsid w:val="00275F54"/>
    <w:rsid w:val="00295AFF"/>
    <w:rsid w:val="002D2E84"/>
    <w:rsid w:val="003158DD"/>
    <w:rsid w:val="003248B0"/>
    <w:rsid w:val="00331A1F"/>
    <w:rsid w:val="0034321C"/>
    <w:rsid w:val="003452D2"/>
    <w:rsid w:val="003610AD"/>
    <w:rsid w:val="003B3309"/>
    <w:rsid w:val="00407098"/>
    <w:rsid w:val="0042134B"/>
    <w:rsid w:val="00432508"/>
    <w:rsid w:val="00447329"/>
    <w:rsid w:val="00474E23"/>
    <w:rsid w:val="00490EC5"/>
    <w:rsid w:val="004A3566"/>
    <w:rsid w:val="004A60F9"/>
    <w:rsid w:val="00513D22"/>
    <w:rsid w:val="00532E84"/>
    <w:rsid w:val="00555CB3"/>
    <w:rsid w:val="005634A1"/>
    <w:rsid w:val="0057262F"/>
    <w:rsid w:val="00587872"/>
    <w:rsid w:val="005B70BA"/>
    <w:rsid w:val="005E124E"/>
    <w:rsid w:val="00624265"/>
    <w:rsid w:val="00636F39"/>
    <w:rsid w:val="0064370C"/>
    <w:rsid w:val="006565C1"/>
    <w:rsid w:val="006574A7"/>
    <w:rsid w:val="006604EB"/>
    <w:rsid w:val="006868CA"/>
    <w:rsid w:val="00695DE5"/>
    <w:rsid w:val="00720A16"/>
    <w:rsid w:val="00731A27"/>
    <w:rsid w:val="007501CA"/>
    <w:rsid w:val="007713CC"/>
    <w:rsid w:val="00773049"/>
    <w:rsid w:val="00836524"/>
    <w:rsid w:val="0087231B"/>
    <w:rsid w:val="00881071"/>
    <w:rsid w:val="008E1509"/>
    <w:rsid w:val="00975D1F"/>
    <w:rsid w:val="009A7561"/>
    <w:rsid w:val="009A7821"/>
    <w:rsid w:val="009E467D"/>
    <w:rsid w:val="00A01155"/>
    <w:rsid w:val="00A44DE1"/>
    <w:rsid w:val="00A5769B"/>
    <w:rsid w:val="00A91C28"/>
    <w:rsid w:val="00AA4C33"/>
    <w:rsid w:val="00AC7DB9"/>
    <w:rsid w:val="00AD7849"/>
    <w:rsid w:val="00AF135E"/>
    <w:rsid w:val="00B10701"/>
    <w:rsid w:val="00B20652"/>
    <w:rsid w:val="00B6591A"/>
    <w:rsid w:val="00B75BD7"/>
    <w:rsid w:val="00B84874"/>
    <w:rsid w:val="00BE712B"/>
    <w:rsid w:val="00BF28BC"/>
    <w:rsid w:val="00C11B9D"/>
    <w:rsid w:val="00C14625"/>
    <w:rsid w:val="00C821DF"/>
    <w:rsid w:val="00C951E3"/>
    <w:rsid w:val="00CC1C28"/>
    <w:rsid w:val="00D23FB8"/>
    <w:rsid w:val="00D639EF"/>
    <w:rsid w:val="00D7682B"/>
    <w:rsid w:val="00DC4C0C"/>
    <w:rsid w:val="00E11C61"/>
    <w:rsid w:val="00E20C49"/>
    <w:rsid w:val="00E33CF0"/>
    <w:rsid w:val="00E4379F"/>
    <w:rsid w:val="00E6720B"/>
    <w:rsid w:val="00E70744"/>
    <w:rsid w:val="00EA7F0C"/>
    <w:rsid w:val="00EB0394"/>
    <w:rsid w:val="00EB26BD"/>
    <w:rsid w:val="00EC1300"/>
    <w:rsid w:val="00F0756F"/>
    <w:rsid w:val="00F33487"/>
    <w:rsid w:val="00F4459E"/>
    <w:rsid w:val="00F451FD"/>
    <w:rsid w:val="00F60FCD"/>
    <w:rsid w:val="00F64799"/>
    <w:rsid w:val="00F67CD9"/>
    <w:rsid w:val="00F9588D"/>
    <w:rsid w:val="00FC6467"/>
    <w:rsid w:val="00FD02C3"/>
    <w:rsid w:val="00FD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6349"/>
  <w15:chartTrackingRefBased/>
  <w15:docId w15:val="{E73EFFF3-2002-4EEF-A4A9-33D49C56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7"/>
  </w:style>
  <w:style w:type="paragraph" w:styleId="Footer">
    <w:name w:val="footer"/>
    <w:basedOn w:val="Normal"/>
    <w:link w:val="FooterChar"/>
    <w:uiPriority w:val="99"/>
    <w:unhideWhenUsed/>
    <w:rsid w:val="0003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7"/>
  </w:style>
  <w:style w:type="character" w:styleId="PlaceholderText">
    <w:name w:val="Placeholder Text"/>
    <w:basedOn w:val="DefaultParagraphFont"/>
    <w:uiPriority w:val="99"/>
    <w:semiHidden/>
    <w:rsid w:val="00035817"/>
    <w:rPr>
      <w:color w:val="808080"/>
    </w:rPr>
  </w:style>
  <w:style w:type="paragraph" w:styleId="Title">
    <w:name w:val="Title"/>
    <w:basedOn w:val="Normal"/>
    <w:next w:val="Normal"/>
    <w:link w:val="TitleChar"/>
    <w:uiPriority w:val="10"/>
    <w:qFormat/>
    <w:rsid w:val="00035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701"/>
    <w:pPr>
      <w:ind w:left="720"/>
      <w:contextualSpacing/>
    </w:pPr>
  </w:style>
  <w:style w:type="paragraph" w:styleId="Subtitle">
    <w:name w:val="Subtitle"/>
    <w:basedOn w:val="Normal"/>
    <w:next w:val="Normal"/>
    <w:link w:val="SubtitleChar"/>
    <w:uiPriority w:val="11"/>
    <w:qFormat/>
    <w:rsid w:val="006574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74A7"/>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490E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EC5"/>
    <w:rPr>
      <w:sz w:val="20"/>
      <w:szCs w:val="20"/>
    </w:rPr>
  </w:style>
  <w:style w:type="character" w:styleId="FootnoteReference">
    <w:name w:val="footnote reference"/>
    <w:basedOn w:val="DefaultParagraphFont"/>
    <w:uiPriority w:val="99"/>
    <w:semiHidden/>
    <w:unhideWhenUsed/>
    <w:rsid w:val="00490EC5"/>
    <w:rPr>
      <w:vertAlign w:val="superscript"/>
    </w:rPr>
  </w:style>
  <w:style w:type="character" w:customStyle="1" w:styleId="Heading2Char">
    <w:name w:val="Heading 2 Char"/>
    <w:basedOn w:val="DefaultParagraphFont"/>
    <w:link w:val="Heading2"/>
    <w:uiPriority w:val="9"/>
    <w:rsid w:val="004A35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35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10AD"/>
    <w:rPr>
      <w:color w:val="0563C1" w:themeColor="hyperlink"/>
      <w:u w:val="single"/>
    </w:rPr>
  </w:style>
  <w:style w:type="character" w:styleId="UnresolvedMention">
    <w:name w:val="Unresolved Mention"/>
    <w:basedOn w:val="DefaultParagraphFont"/>
    <w:uiPriority w:val="99"/>
    <w:semiHidden/>
    <w:unhideWhenUsed/>
    <w:rsid w:val="003610AD"/>
    <w:rPr>
      <w:color w:val="605E5C"/>
      <w:shd w:val="clear" w:color="auto" w:fill="E1DFDD"/>
    </w:rPr>
  </w:style>
  <w:style w:type="character" w:styleId="FollowedHyperlink">
    <w:name w:val="FollowedHyperlink"/>
    <w:basedOn w:val="DefaultParagraphFont"/>
    <w:uiPriority w:val="99"/>
    <w:semiHidden/>
    <w:unhideWhenUsed/>
    <w:rsid w:val="00407098"/>
    <w:rPr>
      <w:color w:val="954F72" w:themeColor="followedHyperlink"/>
      <w:u w:val="single"/>
    </w:rPr>
  </w:style>
  <w:style w:type="paragraph" w:styleId="TOCHeading">
    <w:name w:val="TOC Heading"/>
    <w:basedOn w:val="Heading1"/>
    <w:next w:val="Normal"/>
    <w:uiPriority w:val="39"/>
    <w:unhideWhenUsed/>
    <w:qFormat/>
    <w:rsid w:val="00AC7DB9"/>
    <w:pPr>
      <w:outlineLvl w:val="9"/>
    </w:pPr>
  </w:style>
  <w:style w:type="paragraph" w:styleId="TOC1">
    <w:name w:val="toc 1"/>
    <w:basedOn w:val="Normal"/>
    <w:next w:val="Normal"/>
    <w:autoRedefine/>
    <w:uiPriority w:val="39"/>
    <w:unhideWhenUsed/>
    <w:rsid w:val="00AC7DB9"/>
    <w:pPr>
      <w:spacing w:after="100"/>
    </w:pPr>
  </w:style>
  <w:style w:type="paragraph" w:styleId="TOC2">
    <w:name w:val="toc 2"/>
    <w:basedOn w:val="Normal"/>
    <w:next w:val="Normal"/>
    <w:autoRedefine/>
    <w:uiPriority w:val="39"/>
    <w:unhideWhenUsed/>
    <w:rsid w:val="00AC7DB9"/>
    <w:pPr>
      <w:spacing w:after="100"/>
      <w:ind w:left="220"/>
    </w:pPr>
  </w:style>
  <w:style w:type="paragraph" w:styleId="TOC3">
    <w:name w:val="toc 3"/>
    <w:basedOn w:val="Normal"/>
    <w:next w:val="Normal"/>
    <w:autoRedefine/>
    <w:uiPriority w:val="39"/>
    <w:unhideWhenUsed/>
    <w:rsid w:val="00AC7D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wsoncollege.qc.ca/computer-science-technology/course-list/"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wsoncollege.qc.ca/computer-science-technology/domain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dawsoncollege.qc.ca/computer-science-technology/course-list/"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dawsoncollege.qc.ca/computer-science-technology/domai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bois\Documents\Custom%20Office%20Templates\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B6CB0D70249C9B7FA94E405037346"/>
        <w:category>
          <w:name w:val="General"/>
          <w:gallery w:val="placeholder"/>
        </w:category>
        <w:types>
          <w:type w:val="bbPlcHdr"/>
        </w:types>
        <w:behaviors>
          <w:behavior w:val="content"/>
        </w:behaviors>
        <w:guid w:val="{4563AB81-9214-4BD3-937E-8573DA573981}"/>
      </w:docPartPr>
      <w:docPartBody>
        <w:p w:rsidR="00000000" w:rsidRDefault="00674E5F">
          <w:pPr>
            <w:pStyle w:val="774B6CB0D70249C9B7FA94E405037346"/>
          </w:pPr>
          <w:r w:rsidRPr="004B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4B6CB0D70249C9B7FA94E405037346">
    <w:name w:val="774B6CB0D70249C9B7FA94E405037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2B7688E31C1F04DA867ED2C7BFED062" ma:contentTypeVersion="15" ma:contentTypeDescription="Create a new document." ma:contentTypeScope="" ma:versionID="477195be1732982fb1024893a95db161">
  <xsd:schema xmlns:xsd="http://www.w3.org/2001/XMLSchema" xmlns:xs="http://www.w3.org/2001/XMLSchema" xmlns:p="http://schemas.microsoft.com/office/2006/metadata/properties" xmlns:ns2="2b8a0749-9753-45bd-a076-8f0fa9a8c08d" xmlns:ns3="f660c3cd-82b3-4206-9816-c940742e5ade" targetNamespace="http://schemas.microsoft.com/office/2006/metadata/properties" ma:root="true" ma:fieldsID="ebb27a34782654a0703828c0491d0b6d" ns2:_="" ns3:_="">
    <xsd:import namespace="2b8a0749-9753-45bd-a076-8f0fa9a8c08d"/>
    <xsd:import namespace="f660c3cd-82b3-4206-9816-c940742e5a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a0749-9753-45bd-a076-8f0fa9a8c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0c3cd-82b3-4206-9816-c940742e5a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5d4643-5012-4fc4-a6ae-834fe0fa09f4}" ma:internalName="TaxCatchAll" ma:showField="CatchAllData" ma:web="f660c3cd-82b3-4206-9816-c940742e5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a0749-9753-45bd-a076-8f0fa9a8c08d">
      <Terms xmlns="http://schemas.microsoft.com/office/infopath/2007/PartnerControls"/>
    </lcf76f155ced4ddcb4097134ff3c332f>
    <TaxCatchAll xmlns="f660c3cd-82b3-4206-9816-c940742e5ade" xsi:nil="true"/>
  </documentManagement>
</p:properties>
</file>

<file path=customXml/itemProps1.xml><?xml version="1.0" encoding="utf-8"?>
<ds:datastoreItem xmlns:ds="http://schemas.openxmlformats.org/officeDocument/2006/customXml" ds:itemID="{F6E84A4A-74CD-49A1-83E9-3311EA1A2F3E}">
  <ds:schemaRefs>
    <ds:schemaRef ds:uri="http://schemas.openxmlformats.org/officeDocument/2006/bibliography"/>
  </ds:schemaRefs>
</ds:datastoreItem>
</file>

<file path=customXml/itemProps2.xml><?xml version="1.0" encoding="utf-8"?>
<ds:datastoreItem xmlns:ds="http://schemas.openxmlformats.org/officeDocument/2006/customXml" ds:itemID="{4A5172D8-D4B5-4D56-84A2-8A6C067CD31F}"/>
</file>

<file path=customXml/itemProps3.xml><?xml version="1.0" encoding="utf-8"?>
<ds:datastoreItem xmlns:ds="http://schemas.openxmlformats.org/officeDocument/2006/customXml" ds:itemID="{E497E82D-83F0-4201-BD07-59074D43DF66}"/>
</file>

<file path=customXml/itemProps4.xml><?xml version="1.0" encoding="utf-8"?>
<ds:datastoreItem xmlns:ds="http://schemas.openxmlformats.org/officeDocument/2006/customXml" ds:itemID="{3015A723-4435-4872-80E7-61C07DF73E1B}"/>
</file>

<file path=docProps/app.xml><?xml version="1.0" encoding="utf-8"?>
<Properties xmlns="http://schemas.openxmlformats.org/officeDocument/2006/extended-properties" xmlns:vt="http://schemas.openxmlformats.org/officeDocument/2006/docPropsVTypes">
  <Template>Assignment Template.dotx</Template>
  <TotalTime>1045</TotalTime>
  <Pages>5</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Dirk Dubois</cp:lastModifiedBy>
  <cp:revision>107</cp:revision>
  <dcterms:created xsi:type="dcterms:W3CDTF">2022-05-26T20:16:00Z</dcterms:created>
  <dcterms:modified xsi:type="dcterms:W3CDTF">2022-05-27T13:47:00Z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0x01010092B7688E31C1F04DA867ED2C7BFED062</vt:lpwstr>
  </property>
</Properties>
</file>